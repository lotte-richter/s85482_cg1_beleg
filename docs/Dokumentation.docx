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17EE0" w14:textId="77777777" w:rsidR="00F50293" w:rsidRDefault="00F50293" w:rsidP="00423F10">
      <w:r>
        <w:rPr>
          <w:noProof/>
        </w:rPr>
        <mc:AlternateContent>
          <mc:Choice Requires="wps">
            <w:drawing>
              <wp:anchor distT="0" distB="0" distL="114300" distR="114300" simplePos="0" relativeHeight="251659264" behindDoc="0" locked="0" layoutInCell="1" allowOverlap="1" wp14:anchorId="75150D3A" wp14:editId="43A959DD">
                <wp:simplePos x="0" y="0"/>
                <wp:positionH relativeFrom="column">
                  <wp:posOffset>2540</wp:posOffset>
                </wp:positionH>
                <wp:positionV relativeFrom="page">
                  <wp:posOffset>2519680</wp:posOffset>
                </wp:positionV>
                <wp:extent cx="4848860" cy="2980690"/>
                <wp:effectExtent l="0" t="0" r="2540" b="3810"/>
                <wp:wrapNone/>
                <wp:docPr id="1887760901" name="Textfeld 1"/>
                <wp:cNvGraphicFramePr/>
                <a:graphic xmlns:a="http://schemas.openxmlformats.org/drawingml/2006/main">
                  <a:graphicData uri="http://schemas.microsoft.com/office/word/2010/wordprocessingShape">
                    <wps:wsp>
                      <wps:cNvSpPr txBox="1"/>
                      <wps:spPr>
                        <a:xfrm>
                          <a:off x="0" y="0"/>
                          <a:ext cx="4848860" cy="2980690"/>
                        </a:xfrm>
                        <a:prstGeom prst="rect">
                          <a:avLst/>
                        </a:prstGeom>
                        <a:solidFill>
                          <a:schemeClr val="lt1"/>
                        </a:solidFill>
                        <a:ln w="6350">
                          <a:noFill/>
                        </a:ln>
                      </wps:spPr>
                      <wps:txbx>
                        <w:txbxContent>
                          <w:p w14:paraId="410DD444" w14:textId="61E3075D" w:rsidR="00423F10" w:rsidRDefault="0059036D" w:rsidP="00423F10">
                            <w:pPr>
                              <w:pStyle w:val="Deckblatt-S1"/>
                            </w:pPr>
                            <w:r>
                              <w:t>Schachbrett - Beleg Computergrafik I</w:t>
                            </w:r>
                          </w:p>
                          <w:p w14:paraId="68F89F42" w14:textId="77777777" w:rsidR="0059036D" w:rsidRDefault="0059036D" w:rsidP="00423F10">
                            <w:pPr>
                              <w:pStyle w:val="Deckblatt-S2"/>
                            </w:pPr>
                          </w:p>
                          <w:p w14:paraId="4E24CA63" w14:textId="5A1E2BC3" w:rsidR="0059036D" w:rsidRDefault="00D5246B" w:rsidP="0059036D">
                            <w:pPr>
                              <w:pStyle w:val="Deckblatt-S2"/>
                            </w:pPr>
                            <w:r>
                              <w:t>Lotte Richter</w:t>
                            </w:r>
                          </w:p>
                          <w:p w14:paraId="5A06D5D8" w14:textId="77777777" w:rsidR="00423F10" w:rsidRDefault="00423F10" w:rsidP="00423F10"/>
                          <w:p w14:paraId="5346A585" w14:textId="77777777" w:rsidR="007646CE" w:rsidRDefault="007646CE" w:rsidP="00423F10"/>
                          <w:p w14:paraId="5848C84A" w14:textId="728A16F2" w:rsidR="00423F10" w:rsidRDefault="00972407" w:rsidP="00423F10">
                            <w:r>
                              <w:t>30</w:t>
                            </w:r>
                            <w:r w:rsidR="00D5246B">
                              <w:t>.0</w:t>
                            </w:r>
                            <w:r w:rsidR="0059036D">
                              <w:t>3</w:t>
                            </w:r>
                            <w:r w:rsidR="00D5246B">
                              <w:t>.202</w:t>
                            </w:r>
                            <w:r w:rsidR="0059036D">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50D3A" id="_x0000_t202" coordsize="21600,21600" o:spt="202" path="m,l,21600r21600,l21600,xe">
                <v:stroke joinstyle="miter"/>
                <v:path gradientshapeok="t" o:connecttype="rect"/>
              </v:shapetype>
              <v:shape id="Textfeld 1" o:spid="_x0000_s1026" type="#_x0000_t202" style="position:absolute;margin-left:.2pt;margin-top:198.4pt;width:381.8pt;height:2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pMIgIAAEUEAAAOAAAAZHJzL2Uyb0RvYy54bWysU11v0zAUfUfiP1h+p0nLqLqo6VQ6FSFN&#10;26QO7dl1nCaS42uu3Sbl13PtJC0MnhAvzo3v9znHy7uu0eyk0NVgcj6dpJwpI6GozSHn3162Hxac&#10;OS9MITQYlfOzcvxu9f7dsrWZmkEFulDIqIhxWWtzXnlvsyRxslKNcBOwypCzBGyEp188JAWKlqo3&#10;Opml6TxpAQuLIJVzdHvfO/kq1i9LJf1TWTrlmc45zebjifHchzNZLUV2QGGrWg5jiH+YohG1oaaX&#10;UvfCC3bE+o9STS0RHJR+IqFJoCxrqeIOtM00fbPNrhJWxV0IHGcvMLn/V1Y+nnb2GZnvPkNHBAZA&#10;WusyR5dhn67EJnxpUkZ+gvB8gU11nkm6vFncLBZzcknyzW4X6fw2Aptc0y06/0VBw4KRcyReIlzi&#10;9OA8taTQMSR0c6DrYltrHX+CFtRGIzsJYlH7OCRl/BalDWtzPv/4KY2FDYT0vrI21OC6VLB8t++G&#10;TfdQnAkAhF4bzsptTUM+COefBZIYaDESuH+io9RATWCwOKsAf/ztPsQTR+TlrCVx5dx9PwpUnOmv&#10;htgLShwNHI39aJhjswHadEpPx8poUgJ6PZolQvNKul+HLuQSRlKvnPvR3Phe4vRupFqvYxDpzQr/&#10;YHZWhtIB2QD5S/cq0A68eKL0EUbZiewNPX1syDSwPnoo68hdALRHccCZtBopHd5VeAy//seo6+tf&#10;/QQAAP//AwBQSwMEFAAGAAgAAAAhAJ/3xFnfAAAACAEAAA8AAABkcnMvZG93bnJldi54bWxMj8FO&#10;wzAQRO9I/IO1SFwQdSiRW0KcCpA4IFEhCurZjZck1F6H2G1Tvp7lBMfVjN6+KRejd2KPQ+wCabia&#10;ZCCQ6mA7ajS8vz1ezkHEZMgaFwg1HDHCojo9KU1hw4Fecb9KjWAIxcJoaFPqCylj3aI3cRJ6JM4+&#10;wuBN4nNopB3MgeHeyWmWKelNR/yhNT0+tFhvVzuvYX7MlxdrNVt/upen+/a7+aLnrdH6/Gy8uwWR&#10;cEx/ZfjVZ3Wo2GkTdmSjcBpy7mm4vlE8gOOZynnahtlKTUFWpfw/oPoBAAD//wMAUEsBAi0AFAAG&#10;AAgAAAAhALaDOJL+AAAA4QEAABMAAAAAAAAAAAAAAAAAAAAAAFtDb250ZW50X1R5cGVzXS54bWxQ&#10;SwECLQAUAAYACAAAACEAOP0h/9YAAACUAQAACwAAAAAAAAAAAAAAAAAvAQAAX3JlbHMvLnJlbHNQ&#10;SwECLQAUAAYACAAAACEAVs2aTCICAABFBAAADgAAAAAAAAAAAAAAAAAuAgAAZHJzL2Uyb0RvYy54&#10;bWxQSwECLQAUAAYACAAAACEAn/fEWd8AAAAIAQAADwAAAAAAAAAAAAAAAAB8BAAAZHJzL2Rvd25y&#10;ZXYueG1sUEsFBgAAAAAEAAQA8wAAAIgFAAAAAA==&#10;" fillcolor="white [3201]" stroked="f" strokeweight=".5pt">
                <v:textbox inset="0,0,0,0">
                  <w:txbxContent>
                    <w:p w14:paraId="410DD444" w14:textId="61E3075D" w:rsidR="00423F10" w:rsidRDefault="0059036D" w:rsidP="00423F10">
                      <w:pPr>
                        <w:pStyle w:val="Deckblatt-S1"/>
                      </w:pPr>
                      <w:r>
                        <w:t>Schachbrett - Beleg Computergrafik I</w:t>
                      </w:r>
                    </w:p>
                    <w:p w14:paraId="68F89F42" w14:textId="77777777" w:rsidR="0059036D" w:rsidRDefault="0059036D" w:rsidP="00423F10">
                      <w:pPr>
                        <w:pStyle w:val="Deckblatt-S2"/>
                      </w:pPr>
                    </w:p>
                    <w:p w14:paraId="4E24CA63" w14:textId="5A1E2BC3" w:rsidR="0059036D" w:rsidRDefault="00D5246B" w:rsidP="0059036D">
                      <w:pPr>
                        <w:pStyle w:val="Deckblatt-S2"/>
                      </w:pPr>
                      <w:r>
                        <w:t>Lotte Richter</w:t>
                      </w:r>
                    </w:p>
                    <w:p w14:paraId="5A06D5D8" w14:textId="77777777" w:rsidR="00423F10" w:rsidRDefault="00423F10" w:rsidP="00423F10"/>
                    <w:p w14:paraId="5346A585" w14:textId="77777777" w:rsidR="007646CE" w:rsidRDefault="007646CE" w:rsidP="00423F10"/>
                    <w:p w14:paraId="5848C84A" w14:textId="728A16F2" w:rsidR="00423F10" w:rsidRDefault="00972407" w:rsidP="00423F10">
                      <w:r>
                        <w:t>30</w:t>
                      </w:r>
                      <w:r w:rsidR="00D5246B">
                        <w:t>.0</w:t>
                      </w:r>
                      <w:r w:rsidR="0059036D">
                        <w:t>3</w:t>
                      </w:r>
                      <w:r w:rsidR="00D5246B">
                        <w:t>.202</w:t>
                      </w:r>
                      <w:r w:rsidR="0059036D">
                        <w:t>5</w:t>
                      </w:r>
                    </w:p>
                  </w:txbxContent>
                </v:textbox>
                <w10:wrap anchory="page"/>
              </v:shape>
            </w:pict>
          </mc:Fallback>
        </mc:AlternateContent>
      </w:r>
    </w:p>
    <w:p w14:paraId="2D2D2C45" w14:textId="77777777" w:rsidR="00F50293" w:rsidRDefault="00F50293" w:rsidP="00423F10"/>
    <w:p w14:paraId="21BEE761" w14:textId="77777777" w:rsidR="006C1E6A" w:rsidRDefault="00F26180" w:rsidP="0059036D">
      <w:pPr>
        <w:pStyle w:val="S1"/>
        <w:numPr>
          <w:ilvl w:val="0"/>
          <w:numId w:val="0"/>
        </w:numPr>
        <w:ind w:left="567" w:hanging="567"/>
      </w:pPr>
      <w:r>
        <w:br w:type="page"/>
      </w:r>
    </w:p>
    <w:sdt>
      <w:sdtPr>
        <w:rPr>
          <w:rFonts w:ascii="Open Sans" w:eastAsiaTheme="minorEastAsia" w:hAnsi="Open Sans" w:cstheme="minorBidi"/>
          <w:color w:val="auto"/>
          <w:kern w:val="2"/>
          <w:sz w:val="20"/>
          <w:szCs w:val="24"/>
          <w:lang w:val="de-DE" w:eastAsia="zh-CN"/>
          <w14:ligatures w14:val="standardContextual"/>
        </w:rPr>
        <w:id w:val="765735533"/>
        <w:docPartObj>
          <w:docPartGallery w:val="Table of Contents"/>
          <w:docPartUnique/>
        </w:docPartObj>
      </w:sdtPr>
      <w:sdtEndPr>
        <w:rPr>
          <w:b/>
          <w:bCs/>
          <w:noProof/>
        </w:rPr>
      </w:sdtEndPr>
      <w:sdtContent>
        <w:p w14:paraId="33BF3CB2" w14:textId="17BBB317" w:rsidR="006C1E6A" w:rsidRDefault="006C1E6A">
          <w:pPr>
            <w:pStyle w:val="TOCHeading"/>
          </w:pPr>
          <w:r>
            <w:t>Contents</w:t>
          </w:r>
        </w:p>
        <w:p w14:paraId="31F64977" w14:textId="1DF8BF53" w:rsidR="00C15728" w:rsidRDefault="006C1E6A">
          <w:pPr>
            <w:pStyle w:val="TOC1"/>
            <w:rPr>
              <w:rFonts w:asciiTheme="minorHAnsi" w:hAnsiTheme="minorHAnsi"/>
              <w:noProof/>
              <w:lang w:eastAsia="de-DE"/>
            </w:rPr>
          </w:pPr>
          <w:r>
            <w:fldChar w:fldCharType="begin"/>
          </w:r>
          <w:r>
            <w:instrText xml:space="preserve"> TOC \o "1-3" \h \z \u </w:instrText>
          </w:r>
          <w:r>
            <w:fldChar w:fldCharType="separate"/>
          </w:r>
          <w:hyperlink w:anchor="_Toc194232179" w:history="1">
            <w:r w:rsidR="00C15728" w:rsidRPr="00DC5F3E">
              <w:rPr>
                <w:rStyle w:val="Hyperlink"/>
                <w:noProof/>
              </w:rPr>
              <w:t>Einleitung</w:t>
            </w:r>
            <w:r w:rsidR="00C15728">
              <w:rPr>
                <w:noProof/>
                <w:webHidden/>
              </w:rPr>
              <w:tab/>
            </w:r>
            <w:r w:rsidR="00C15728">
              <w:rPr>
                <w:noProof/>
                <w:webHidden/>
              </w:rPr>
              <w:fldChar w:fldCharType="begin"/>
            </w:r>
            <w:r w:rsidR="00C15728">
              <w:rPr>
                <w:noProof/>
                <w:webHidden/>
              </w:rPr>
              <w:instrText xml:space="preserve"> PAGEREF _Toc194232179 \h </w:instrText>
            </w:r>
            <w:r w:rsidR="00C15728">
              <w:rPr>
                <w:noProof/>
                <w:webHidden/>
              </w:rPr>
            </w:r>
            <w:r w:rsidR="00C15728">
              <w:rPr>
                <w:noProof/>
                <w:webHidden/>
              </w:rPr>
              <w:fldChar w:fldCharType="separate"/>
            </w:r>
            <w:r w:rsidR="00487AB9">
              <w:rPr>
                <w:noProof/>
                <w:webHidden/>
              </w:rPr>
              <w:t>3</w:t>
            </w:r>
            <w:r w:rsidR="00C15728">
              <w:rPr>
                <w:noProof/>
                <w:webHidden/>
              </w:rPr>
              <w:fldChar w:fldCharType="end"/>
            </w:r>
          </w:hyperlink>
        </w:p>
        <w:p w14:paraId="506D1E57" w14:textId="1905623E" w:rsidR="00C15728" w:rsidRDefault="00C15728">
          <w:pPr>
            <w:pStyle w:val="TOC2"/>
            <w:rPr>
              <w:rFonts w:asciiTheme="minorHAnsi" w:hAnsiTheme="minorHAnsi"/>
              <w:b w:val="0"/>
              <w:noProof/>
              <w:sz w:val="24"/>
              <w:lang w:eastAsia="de-DE"/>
            </w:rPr>
          </w:pPr>
          <w:hyperlink w:anchor="_Toc194232180" w:history="1">
            <w:r w:rsidRPr="00DC5F3E">
              <w:rPr>
                <w:rStyle w:val="Hyperlink"/>
                <w:noProof/>
              </w:rPr>
              <w:t>Motivation</w:t>
            </w:r>
            <w:r>
              <w:rPr>
                <w:noProof/>
                <w:webHidden/>
              </w:rPr>
              <w:tab/>
            </w:r>
            <w:r>
              <w:rPr>
                <w:noProof/>
                <w:webHidden/>
              </w:rPr>
              <w:fldChar w:fldCharType="begin"/>
            </w:r>
            <w:r>
              <w:rPr>
                <w:noProof/>
                <w:webHidden/>
              </w:rPr>
              <w:instrText xml:space="preserve"> PAGEREF _Toc194232180 \h </w:instrText>
            </w:r>
            <w:r>
              <w:rPr>
                <w:noProof/>
                <w:webHidden/>
              </w:rPr>
            </w:r>
            <w:r>
              <w:rPr>
                <w:noProof/>
                <w:webHidden/>
              </w:rPr>
              <w:fldChar w:fldCharType="separate"/>
            </w:r>
            <w:r w:rsidR="00487AB9">
              <w:rPr>
                <w:noProof/>
                <w:webHidden/>
              </w:rPr>
              <w:t>3</w:t>
            </w:r>
            <w:r>
              <w:rPr>
                <w:noProof/>
                <w:webHidden/>
              </w:rPr>
              <w:fldChar w:fldCharType="end"/>
            </w:r>
          </w:hyperlink>
        </w:p>
        <w:p w14:paraId="0531CDB8" w14:textId="733DBF10" w:rsidR="00C15728" w:rsidRDefault="00C15728">
          <w:pPr>
            <w:pStyle w:val="TOC1"/>
            <w:rPr>
              <w:rFonts w:asciiTheme="minorHAnsi" w:hAnsiTheme="minorHAnsi"/>
              <w:noProof/>
              <w:lang w:eastAsia="de-DE"/>
            </w:rPr>
          </w:pPr>
          <w:hyperlink w:anchor="_Toc194232181" w:history="1">
            <w:r w:rsidRPr="00DC5F3E">
              <w:rPr>
                <w:rStyle w:val="Hyperlink"/>
                <w:noProof/>
              </w:rPr>
              <w:t>Aufgabenbeschreibung</w:t>
            </w:r>
            <w:r>
              <w:rPr>
                <w:noProof/>
                <w:webHidden/>
              </w:rPr>
              <w:tab/>
            </w:r>
            <w:r>
              <w:rPr>
                <w:noProof/>
                <w:webHidden/>
              </w:rPr>
              <w:fldChar w:fldCharType="begin"/>
            </w:r>
            <w:r>
              <w:rPr>
                <w:noProof/>
                <w:webHidden/>
              </w:rPr>
              <w:instrText xml:space="preserve"> PAGEREF _Toc194232181 \h </w:instrText>
            </w:r>
            <w:r>
              <w:rPr>
                <w:noProof/>
                <w:webHidden/>
              </w:rPr>
            </w:r>
            <w:r>
              <w:rPr>
                <w:noProof/>
                <w:webHidden/>
              </w:rPr>
              <w:fldChar w:fldCharType="separate"/>
            </w:r>
            <w:r w:rsidR="00487AB9">
              <w:rPr>
                <w:noProof/>
                <w:webHidden/>
              </w:rPr>
              <w:t>3</w:t>
            </w:r>
            <w:r>
              <w:rPr>
                <w:noProof/>
                <w:webHidden/>
              </w:rPr>
              <w:fldChar w:fldCharType="end"/>
            </w:r>
          </w:hyperlink>
        </w:p>
        <w:p w14:paraId="62ADC4B6" w14:textId="4C4FE44D" w:rsidR="00C15728" w:rsidRDefault="00C15728">
          <w:pPr>
            <w:pStyle w:val="TOC1"/>
            <w:rPr>
              <w:rFonts w:asciiTheme="minorHAnsi" w:hAnsiTheme="minorHAnsi"/>
              <w:noProof/>
              <w:lang w:eastAsia="de-DE"/>
            </w:rPr>
          </w:pPr>
          <w:hyperlink w:anchor="_Toc194232182" w:history="1">
            <w:r w:rsidRPr="00DC5F3E">
              <w:rPr>
                <w:rStyle w:val="Hyperlink"/>
                <w:noProof/>
              </w:rPr>
              <w:t>Lösungsansatz und -umsetzung</w:t>
            </w:r>
            <w:r>
              <w:rPr>
                <w:noProof/>
                <w:webHidden/>
              </w:rPr>
              <w:tab/>
            </w:r>
            <w:r>
              <w:rPr>
                <w:noProof/>
                <w:webHidden/>
              </w:rPr>
              <w:fldChar w:fldCharType="begin"/>
            </w:r>
            <w:r>
              <w:rPr>
                <w:noProof/>
                <w:webHidden/>
              </w:rPr>
              <w:instrText xml:space="preserve"> PAGEREF _Toc194232182 \h </w:instrText>
            </w:r>
            <w:r>
              <w:rPr>
                <w:noProof/>
                <w:webHidden/>
              </w:rPr>
            </w:r>
            <w:r>
              <w:rPr>
                <w:noProof/>
                <w:webHidden/>
              </w:rPr>
              <w:fldChar w:fldCharType="separate"/>
            </w:r>
            <w:r w:rsidR="00487AB9">
              <w:rPr>
                <w:noProof/>
                <w:webHidden/>
              </w:rPr>
              <w:t>3</w:t>
            </w:r>
            <w:r>
              <w:rPr>
                <w:noProof/>
                <w:webHidden/>
              </w:rPr>
              <w:fldChar w:fldCharType="end"/>
            </w:r>
          </w:hyperlink>
        </w:p>
        <w:p w14:paraId="3F607526" w14:textId="156E853A" w:rsidR="00C15728" w:rsidRDefault="00C15728">
          <w:pPr>
            <w:pStyle w:val="TOC1"/>
            <w:rPr>
              <w:rFonts w:asciiTheme="minorHAnsi" w:hAnsiTheme="minorHAnsi"/>
              <w:noProof/>
              <w:lang w:eastAsia="de-DE"/>
            </w:rPr>
          </w:pPr>
          <w:hyperlink w:anchor="_Toc194232183" w:history="1">
            <w:r w:rsidRPr="00DC5F3E">
              <w:rPr>
                <w:rStyle w:val="Hyperlink"/>
                <w:noProof/>
              </w:rPr>
              <w:t>Installations- und Bedienungsanleitung</w:t>
            </w:r>
            <w:r>
              <w:rPr>
                <w:noProof/>
                <w:webHidden/>
              </w:rPr>
              <w:tab/>
            </w:r>
            <w:r>
              <w:rPr>
                <w:noProof/>
                <w:webHidden/>
              </w:rPr>
              <w:fldChar w:fldCharType="begin"/>
            </w:r>
            <w:r>
              <w:rPr>
                <w:noProof/>
                <w:webHidden/>
              </w:rPr>
              <w:instrText xml:space="preserve"> PAGEREF _Toc194232183 \h </w:instrText>
            </w:r>
            <w:r>
              <w:rPr>
                <w:noProof/>
                <w:webHidden/>
              </w:rPr>
            </w:r>
            <w:r>
              <w:rPr>
                <w:noProof/>
                <w:webHidden/>
              </w:rPr>
              <w:fldChar w:fldCharType="separate"/>
            </w:r>
            <w:r w:rsidR="00487AB9">
              <w:rPr>
                <w:noProof/>
                <w:webHidden/>
              </w:rPr>
              <w:t>7</w:t>
            </w:r>
            <w:r>
              <w:rPr>
                <w:noProof/>
                <w:webHidden/>
              </w:rPr>
              <w:fldChar w:fldCharType="end"/>
            </w:r>
          </w:hyperlink>
        </w:p>
        <w:p w14:paraId="727B1662" w14:textId="46D8E078" w:rsidR="00C15728" w:rsidRDefault="00C15728">
          <w:pPr>
            <w:pStyle w:val="TOC1"/>
            <w:rPr>
              <w:rFonts w:asciiTheme="minorHAnsi" w:hAnsiTheme="minorHAnsi"/>
              <w:noProof/>
              <w:lang w:eastAsia="de-DE"/>
            </w:rPr>
          </w:pPr>
          <w:hyperlink w:anchor="_Toc194232184" w:history="1">
            <w:r w:rsidRPr="00DC5F3E">
              <w:rPr>
                <w:rStyle w:val="Hyperlink"/>
                <w:noProof/>
              </w:rPr>
              <w:t>Probleme</w:t>
            </w:r>
            <w:r>
              <w:rPr>
                <w:noProof/>
                <w:webHidden/>
              </w:rPr>
              <w:tab/>
            </w:r>
            <w:r>
              <w:rPr>
                <w:noProof/>
                <w:webHidden/>
              </w:rPr>
              <w:fldChar w:fldCharType="begin"/>
            </w:r>
            <w:r>
              <w:rPr>
                <w:noProof/>
                <w:webHidden/>
              </w:rPr>
              <w:instrText xml:space="preserve"> PAGEREF _Toc194232184 \h </w:instrText>
            </w:r>
            <w:r>
              <w:rPr>
                <w:noProof/>
                <w:webHidden/>
              </w:rPr>
            </w:r>
            <w:r>
              <w:rPr>
                <w:noProof/>
                <w:webHidden/>
              </w:rPr>
              <w:fldChar w:fldCharType="separate"/>
            </w:r>
            <w:r w:rsidR="00487AB9">
              <w:rPr>
                <w:noProof/>
                <w:webHidden/>
              </w:rPr>
              <w:t>7</w:t>
            </w:r>
            <w:r>
              <w:rPr>
                <w:noProof/>
                <w:webHidden/>
              </w:rPr>
              <w:fldChar w:fldCharType="end"/>
            </w:r>
          </w:hyperlink>
        </w:p>
        <w:p w14:paraId="771696CC" w14:textId="6762CBD0" w:rsidR="00C15728" w:rsidRDefault="00C15728">
          <w:pPr>
            <w:pStyle w:val="TOC2"/>
            <w:rPr>
              <w:rFonts w:asciiTheme="minorHAnsi" w:hAnsiTheme="minorHAnsi"/>
              <w:b w:val="0"/>
              <w:noProof/>
              <w:sz w:val="24"/>
              <w:lang w:eastAsia="de-DE"/>
            </w:rPr>
          </w:pPr>
          <w:hyperlink w:anchor="_Toc194232185" w:history="1">
            <w:r w:rsidRPr="00DC5F3E">
              <w:rPr>
                <w:rStyle w:val="Hyperlink"/>
                <w:noProof/>
              </w:rPr>
              <w:t>Aktuelle Probleme</w:t>
            </w:r>
            <w:r>
              <w:rPr>
                <w:noProof/>
                <w:webHidden/>
              </w:rPr>
              <w:tab/>
            </w:r>
            <w:r>
              <w:rPr>
                <w:noProof/>
                <w:webHidden/>
              </w:rPr>
              <w:fldChar w:fldCharType="begin"/>
            </w:r>
            <w:r>
              <w:rPr>
                <w:noProof/>
                <w:webHidden/>
              </w:rPr>
              <w:instrText xml:space="preserve"> PAGEREF _Toc194232185 \h </w:instrText>
            </w:r>
            <w:r>
              <w:rPr>
                <w:noProof/>
                <w:webHidden/>
              </w:rPr>
            </w:r>
            <w:r>
              <w:rPr>
                <w:noProof/>
                <w:webHidden/>
              </w:rPr>
              <w:fldChar w:fldCharType="separate"/>
            </w:r>
            <w:r w:rsidR="00487AB9">
              <w:rPr>
                <w:noProof/>
                <w:webHidden/>
              </w:rPr>
              <w:t>8</w:t>
            </w:r>
            <w:r>
              <w:rPr>
                <w:noProof/>
                <w:webHidden/>
              </w:rPr>
              <w:fldChar w:fldCharType="end"/>
            </w:r>
          </w:hyperlink>
        </w:p>
        <w:p w14:paraId="38A41136" w14:textId="165C3D2B" w:rsidR="00C15728" w:rsidRDefault="00C15728">
          <w:pPr>
            <w:pStyle w:val="TOC1"/>
            <w:rPr>
              <w:rFonts w:asciiTheme="minorHAnsi" w:hAnsiTheme="minorHAnsi"/>
              <w:noProof/>
              <w:lang w:eastAsia="de-DE"/>
            </w:rPr>
          </w:pPr>
          <w:hyperlink w:anchor="_Toc194232186" w:history="1">
            <w:r w:rsidRPr="00DC5F3E">
              <w:rPr>
                <w:rStyle w:val="Hyperlink"/>
                <w:noProof/>
              </w:rPr>
              <w:t>Ergebnisse</w:t>
            </w:r>
            <w:r>
              <w:rPr>
                <w:noProof/>
                <w:webHidden/>
              </w:rPr>
              <w:tab/>
            </w:r>
            <w:r>
              <w:rPr>
                <w:noProof/>
                <w:webHidden/>
              </w:rPr>
              <w:fldChar w:fldCharType="begin"/>
            </w:r>
            <w:r>
              <w:rPr>
                <w:noProof/>
                <w:webHidden/>
              </w:rPr>
              <w:instrText xml:space="preserve"> PAGEREF _Toc194232186 \h </w:instrText>
            </w:r>
            <w:r>
              <w:rPr>
                <w:noProof/>
                <w:webHidden/>
              </w:rPr>
            </w:r>
            <w:r>
              <w:rPr>
                <w:noProof/>
                <w:webHidden/>
              </w:rPr>
              <w:fldChar w:fldCharType="separate"/>
            </w:r>
            <w:r w:rsidR="00487AB9">
              <w:rPr>
                <w:noProof/>
                <w:webHidden/>
              </w:rPr>
              <w:t>8</w:t>
            </w:r>
            <w:r>
              <w:rPr>
                <w:noProof/>
                <w:webHidden/>
              </w:rPr>
              <w:fldChar w:fldCharType="end"/>
            </w:r>
          </w:hyperlink>
        </w:p>
        <w:p w14:paraId="09351D43" w14:textId="73A17F1F" w:rsidR="00C15728" w:rsidRDefault="00C15728">
          <w:pPr>
            <w:pStyle w:val="TOC1"/>
            <w:rPr>
              <w:rFonts w:asciiTheme="minorHAnsi" w:hAnsiTheme="minorHAnsi"/>
              <w:noProof/>
              <w:lang w:eastAsia="de-DE"/>
            </w:rPr>
          </w:pPr>
          <w:hyperlink w:anchor="_Toc194232187" w:history="1">
            <w:r w:rsidRPr="00DC5F3E">
              <w:rPr>
                <w:rStyle w:val="Hyperlink"/>
                <w:noProof/>
              </w:rPr>
              <w:t>Quellenverzeichnis</w:t>
            </w:r>
            <w:r>
              <w:rPr>
                <w:noProof/>
                <w:webHidden/>
              </w:rPr>
              <w:tab/>
            </w:r>
            <w:r>
              <w:rPr>
                <w:noProof/>
                <w:webHidden/>
              </w:rPr>
              <w:fldChar w:fldCharType="begin"/>
            </w:r>
            <w:r>
              <w:rPr>
                <w:noProof/>
                <w:webHidden/>
              </w:rPr>
              <w:instrText xml:space="preserve"> PAGEREF _Toc194232187 \h </w:instrText>
            </w:r>
            <w:r>
              <w:rPr>
                <w:noProof/>
                <w:webHidden/>
              </w:rPr>
            </w:r>
            <w:r>
              <w:rPr>
                <w:noProof/>
                <w:webHidden/>
              </w:rPr>
              <w:fldChar w:fldCharType="separate"/>
            </w:r>
            <w:r w:rsidR="00487AB9">
              <w:rPr>
                <w:noProof/>
                <w:webHidden/>
              </w:rPr>
              <w:t>10</w:t>
            </w:r>
            <w:r>
              <w:rPr>
                <w:noProof/>
                <w:webHidden/>
              </w:rPr>
              <w:fldChar w:fldCharType="end"/>
            </w:r>
          </w:hyperlink>
        </w:p>
        <w:p w14:paraId="4A8844F1" w14:textId="55B0423E" w:rsidR="006C1E6A" w:rsidRDefault="006C1E6A">
          <w:r>
            <w:rPr>
              <w:b/>
              <w:bCs/>
              <w:noProof/>
            </w:rPr>
            <w:fldChar w:fldCharType="end"/>
          </w:r>
        </w:p>
      </w:sdtContent>
    </w:sdt>
    <w:p w14:paraId="3E91C8A5" w14:textId="4AF90CA2" w:rsidR="006C1E6A" w:rsidRDefault="006C1E6A">
      <w:pPr>
        <w:spacing w:line="240" w:lineRule="auto"/>
        <w:rPr>
          <w:rFonts w:ascii="Open Sans Medium" w:hAnsi="Open Sans Medium"/>
          <w:sz w:val="42"/>
        </w:rPr>
      </w:pPr>
      <w:r>
        <w:br w:type="page"/>
      </w:r>
    </w:p>
    <w:p w14:paraId="47BD4EB7" w14:textId="66329BD9" w:rsidR="00F26180" w:rsidRDefault="00F703B8" w:rsidP="0059036D">
      <w:pPr>
        <w:pStyle w:val="S1"/>
        <w:numPr>
          <w:ilvl w:val="0"/>
          <w:numId w:val="0"/>
        </w:numPr>
        <w:ind w:left="567" w:hanging="567"/>
      </w:pPr>
      <w:bookmarkStart w:id="0" w:name="_Toc194232179"/>
      <w:r>
        <w:lastRenderedPageBreak/>
        <w:t>Einleitung</w:t>
      </w:r>
      <w:bookmarkEnd w:id="0"/>
    </w:p>
    <w:p w14:paraId="650B49D6" w14:textId="77777777" w:rsidR="00574E87" w:rsidRPr="00C15728" w:rsidRDefault="00574E87" w:rsidP="00574E87">
      <w:pPr>
        <w:pStyle w:val="Flietext"/>
        <w:rPr>
          <w:sz w:val="22"/>
          <w:szCs w:val="28"/>
        </w:rPr>
      </w:pPr>
      <w:r w:rsidRPr="00C15728">
        <w:rPr>
          <w:sz w:val="22"/>
          <w:szCs w:val="28"/>
        </w:rPr>
        <w:t>Computergrafik bildet die technische Grundlage für die Darstellung interaktiver 3D-Szenen in Bereichen wie Spieleentwicklung und Simulationen. Im Rahmen des Moduls Computergrafik I (I-240) bei Prof. Dr.-Ing. habil. W. Oertel wurde ein 3D-Schachbrett entwickelt, das moderne Rendering-Techniken mit OpenGL und GLUT implementiert. Das Projekt verfolgte drei Hauptziele:</w:t>
      </w:r>
    </w:p>
    <w:p w14:paraId="7D1C75AC" w14:textId="77777777" w:rsidR="00574E87" w:rsidRPr="00C15728" w:rsidRDefault="00574E87" w:rsidP="00574E87">
      <w:pPr>
        <w:pStyle w:val="Flietext-Aufzhlung"/>
        <w:rPr>
          <w:sz w:val="22"/>
          <w:szCs w:val="28"/>
        </w:rPr>
      </w:pPr>
      <w:r w:rsidRPr="00C15728">
        <w:rPr>
          <w:sz w:val="22"/>
          <w:szCs w:val="28"/>
        </w:rPr>
        <w:t>Realistische Darstellung eines Schachbretts mit texturierten Figuren</w:t>
      </w:r>
    </w:p>
    <w:p w14:paraId="47DB4D02" w14:textId="77777777" w:rsidR="00574E87" w:rsidRPr="00C15728" w:rsidRDefault="00574E87" w:rsidP="00574E87">
      <w:pPr>
        <w:pStyle w:val="Flietext-Aufzhlung"/>
        <w:rPr>
          <w:sz w:val="22"/>
          <w:szCs w:val="28"/>
        </w:rPr>
      </w:pPr>
      <w:r w:rsidRPr="00C15728">
        <w:rPr>
          <w:sz w:val="22"/>
          <w:szCs w:val="28"/>
        </w:rPr>
        <w:t>Dynamische Beleuchtung mit verschiedenen Lichtquellen</w:t>
      </w:r>
    </w:p>
    <w:p w14:paraId="43261394" w14:textId="77777777" w:rsidR="00574E87" w:rsidRPr="00C15728" w:rsidRDefault="00574E87" w:rsidP="00574E87">
      <w:pPr>
        <w:pStyle w:val="Flietext-Aufzhlung"/>
        <w:rPr>
          <w:sz w:val="22"/>
          <w:szCs w:val="28"/>
        </w:rPr>
      </w:pPr>
      <w:r w:rsidRPr="00C15728">
        <w:rPr>
          <w:sz w:val="22"/>
          <w:szCs w:val="28"/>
        </w:rPr>
        <w:t>Multi-Viewport-Darstellung mit synchronisierten Ansichten</w:t>
      </w:r>
    </w:p>
    <w:p w14:paraId="4F249DF8" w14:textId="2F29FEE2" w:rsidR="00B164CB" w:rsidRDefault="00B164CB" w:rsidP="00574E87">
      <w:pPr>
        <w:pStyle w:val="S2"/>
        <w:numPr>
          <w:ilvl w:val="0"/>
          <w:numId w:val="0"/>
        </w:numPr>
        <w:ind w:left="567" w:hanging="567"/>
      </w:pPr>
      <w:bookmarkStart w:id="1" w:name="_Toc194232180"/>
      <w:r>
        <w:t>Motivation</w:t>
      </w:r>
      <w:bookmarkEnd w:id="1"/>
    </w:p>
    <w:p w14:paraId="0842C45B" w14:textId="77777777" w:rsidR="00574E87" w:rsidRPr="00C15728" w:rsidRDefault="00574E87" w:rsidP="00574E87">
      <w:pPr>
        <w:pStyle w:val="Flietext"/>
        <w:rPr>
          <w:sz w:val="22"/>
          <w:szCs w:val="28"/>
        </w:rPr>
      </w:pPr>
      <w:r w:rsidRPr="00C15728">
        <w:rPr>
          <w:sz w:val="22"/>
          <w:szCs w:val="28"/>
        </w:rPr>
        <w:t>Bei der Themenwahl für den Beleg habe ich die im Praktikum erstellten Programme durchgesehen. Dabei fiel mir die Übung zur Texturierung besonders auf, insbesondere das Schachbrettmuster. Da ich durch das Praktikum bereits eine solide Grundlage hatte, entschied ich mich, ein vollständiges 3D-Schachbrett zu programmieren.</w:t>
      </w:r>
    </w:p>
    <w:p w14:paraId="5ACB374D" w14:textId="447B1C7E" w:rsidR="00B164CB" w:rsidRDefault="00B164CB" w:rsidP="006B267A">
      <w:pPr>
        <w:pStyle w:val="S1"/>
        <w:numPr>
          <w:ilvl w:val="0"/>
          <w:numId w:val="0"/>
        </w:numPr>
        <w:ind w:left="567" w:hanging="567"/>
      </w:pPr>
      <w:bookmarkStart w:id="2" w:name="_Toc194232181"/>
      <w:r>
        <w:t>Aufgabenbeschreibung</w:t>
      </w:r>
      <w:bookmarkEnd w:id="2"/>
    </w:p>
    <w:p w14:paraId="5875F3A6" w14:textId="77777777" w:rsidR="00574E87" w:rsidRPr="00C15728" w:rsidRDefault="00574E87" w:rsidP="00574E87">
      <w:pPr>
        <w:pStyle w:val="Flietext"/>
        <w:rPr>
          <w:sz w:val="22"/>
          <w:szCs w:val="28"/>
        </w:rPr>
      </w:pPr>
      <w:r w:rsidRPr="00C15728">
        <w:rPr>
          <w:sz w:val="22"/>
          <w:szCs w:val="28"/>
        </w:rPr>
        <w:t>Die Aufgabe bestand darin, ein Programm in C/C++ unter Verwendung von OpenGL sowie Vertex- und Fragment-Shadern zu schreiben. Das Programm sollte mehrere unterschiedlich farbige und texturierte dreidimensionale geometrische Objekte erzeugen und die Szene mit verschiedenen Lichtquellen beleuchten, sodass die Beleuchtungseffekte sichtbar werden. Zudem sollte die Szene in mehreren Viewports mit unterschiedlichen Projektionen dargestellt werden.</w:t>
      </w:r>
    </w:p>
    <w:p w14:paraId="401113E0" w14:textId="77777777" w:rsidR="00574E87" w:rsidRPr="00C15728" w:rsidRDefault="00574E87" w:rsidP="00574E87">
      <w:pPr>
        <w:pStyle w:val="Flietext"/>
        <w:rPr>
          <w:sz w:val="22"/>
          <w:szCs w:val="28"/>
        </w:rPr>
      </w:pPr>
      <w:r w:rsidRPr="00C15728">
        <w:rPr>
          <w:sz w:val="22"/>
          <w:szCs w:val="28"/>
        </w:rPr>
        <w:t>Ich entschied mich für ein Schachbrett als zentrale Szene, auf dem Spielfiguren erzeugt werden.</w:t>
      </w:r>
    </w:p>
    <w:p w14:paraId="0B31BD49" w14:textId="77777777" w:rsidR="00574E87" w:rsidRDefault="00574E87" w:rsidP="006B267A">
      <w:pPr>
        <w:pStyle w:val="Flietext"/>
      </w:pPr>
    </w:p>
    <w:p w14:paraId="3641150A" w14:textId="7B6CCF0C" w:rsidR="00B164CB" w:rsidRDefault="00B164CB" w:rsidP="006B267A">
      <w:pPr>
        <w:pStyle w:val="S1"/>
        <w:numPr>
          <w:ilvl w:val="0"/>
          <w:numId w:val="0"/>
        </w:numPr>
        <w:ind w:left="567" w:hanging="567"/>
      </w:pPr>
      <w:bookmarkStart w:id="3" w:name="_Toc194232182"/>
      <w:r>
        <w:t>Lösungsansatz</w:t>
      </w:r>
      <w:r w:rsidR="00172385">
        <w:t xml:space="preserve"> und -umsetzung</w:t>
      </w:r>
      <w:bookmarkEnd w:id="3"/>
    </w:p>
    <w:p w14:paraId="24577E27" w14:textId="5F039C59" w:rsidR="006B267A" w:rsidRPr="00C15728" w:rsidRDefault="006B267A" w:rsidP="006B267A">
      <w:pPr>
        <w:pStyle w:val="Flietext"/>
        <w:rPr>
          <w:sz w:val="22"/>
          <w:szCs w:val="28"/>
        </w:rPr>
      </w:pPr>
      <w:r w:rsidRPr="00C15728">
        <w:rPr>
          <w:sz w:val="22"/>
          <w:szCs w:val="28"/>
        </w:rPr>
        <w:t>Der Aufbau der Szene wurde systematisch in mehrere Komponenten unterteilt, die schrittweise implementiert wurden.</w:t>
      </w:r>
    </w:p>
    <w:p w14:paraId="0025653C" w14:textId="21A32BC4" w:rsidR="006B267A" w:rsidRPr="00C15728" w:rsidRDefault="006B267A" w:rsidP="006B267A">
      <w:pPr>
        <w:pStyle w:val="Flietext"/>
        <w:rPr>
          <w:sz w:val="22"/>
          <w:szCs w:val="28"/>
        </w:rPr>
      </w:pPr>
      <w:r w:rsidRPr="00C15728">
        <w:rPr>
          <w:sz w:val="22"/>
          <w:szCs w:val="28"/>
        </w:rPr>
        <w:t>Ich habe den Code aus dem Praktikum als Grundlage genommen, wo wir mit Texturen gearbeitet haben. Dadurch hatte ich eine grobe Vorstellung, wie das Programm am Ende aussehen muss.</w:t>
      </w:r>
    </w:p>
    <w:p w14:paraId="125B5B30" w14:textId="77777777" w:rsidR="00574E87" w:rsidRPr="00C15728" w:rsidRDefault="00574E87" w:rsidP="006B267A">
      <w:pPr>
        <w:pStyle w:val="Flietext"/>
        <w:rPr>
          <w:sz w:val="22"/>
          <w:szCs w:val="28"/>
        </w:rPr>
      </w:pPr>
    </w:p>
    <w:p w14:paraId="01D98754" w14:textId="52A85A14" w:rsidR="00172385" w:rsidRPr="00C15728" w:rsidRDefault="00172385" w:rsidP="006B267A">
      <w:pPr>
        <w:pStyle w:val="Flietext"/>
        <w:rPr>
          <w:b/>
          <w:bCs/>
          <w:sz w:val="22"/>
          <w:szCs w:val="28"/>
        </w:rPr>
      </w:pPr>
      <w:r w:rsidRPr="00C15728">
        <w:rPr>
          <w:b/>
          <w:bCs/>
          <w:sz w:val="22"/>
          <w:szCs w:val="28"/>
        </w:rPr>
        <w:t>Schachbrett und Texturierung</w:t>
      </w:r>
    </w:p>
    <w:p w14:paraId="39203BDD" w14:textId="77777777" w:rsidR="008813A0" w:rsidRPr="00C15728" w:rsidRDefault="00172385" w:rsidP="006B267A">
      <w:pPr>
        <w:pStyle w:val="Flietext"/>
        <w:rPr>
          <w:sz w:val="22"/>
          <w:szCs w:val="28"/>
        </w:rPr>
      </w:pPr>
      <w:r w:rsidRPr="00C15728">
        <w:rPr>
          <w:sz w:val="22"/>
          <w:szCs w:val="28"/>
        </w:rPr>
        <w:t xml:space="preserve">Zunächste habe ich das Schachbrett als grundlegende 2D-Textur erstellt, die ein 8x8-Felder-Muster in den Farben Weiß und Braun darstellt. Später habe ich die Farben von </w:t>
      </w:r>
      <w:r w:rsidRPr="00C15728">
        <w:rPr>
          <w:sz w:val="22"/>
          <w:szCs w:val="28"/>
        </w:rPr>
        <w:lastRenderedPageBreak/>
        <w:t>weiß-braun zu weiß-schwarz geändert, da mir das Braun nicht so gut gefallen hatte. Dabei wurde die RGBA-Textur verwendet, um Transparenz und Farbkanläle flexibel steuern zu können.</w:t>
      </w:r>
    </w:p>
    <w:p w14:paraId="21FF6D18" w14:textId="5260DEF3" w:rsidR="00172385" w:rsidRPr="00C15728" w:rsidRDefault="00172385" w:rsidP="006B267A">
      <w:pPr>
        <w:pStyle w:val="Flietext"/>
        <w:rPr>
          <w:sz w:val="22"/>
          <w:szCs w:val="28"/>
        </w:rPr>
      </w:pPr>
      <w:r w:rsidRPr="00C15728">
        <w:rPr>
          <w:sz w:val="22"/>
          <w:szCs w:val="28"/>
        </w:rPr>
        <w:t>Das Schachbrett wurde anschließend auf einen 3D-Quader projiziert, um i</w:t>
      </w:r>
      <w:r w:rsidR="008813A0" w:rsidRPr="00C15728">
        <w:rPr>
          <w:sz w:val="22"/>
          <w:szCs w:val="28"/>
        </w:rPr>
        <w:t>hm</w:t>
      </w:r>
      <w:r w:rsidRPr="00C15728">
        <w:rPr>
          <w:sz w:val="22"/>
          <w:szCs w:val="28"/>
        </w:rPr>
        <w:t xml:space="preserve"> eine physische Präsenz in der Szene zu verleihen. </w:t>
      </w:r>
      <w:r w:rsidRPr="00C15728">
        <w:rPr>
          <w:sz w:val="22"/>
          <w:szCs w:val="28"/>
        </w:rPr>
        <w:br/>
        <w:t>Zuerst habe ich dem Schachbrett einfach einen Rand hinzugefügt, der so breit war, wie ein Kästchen, allerdings sah das nicht so gut aus und ich habe mich für den Quader entschieden.</w:t>
      </w:r>
      <w:r w:rsidRPr="00C15728">
        <w:rPr>
          <w:sz w:val="22"/>
          <w:szCs w:val="28"/>
        </w:rPr>
        <w:br/>
        <w:t>Als Untergrund dient dieser braune Quader mit Holztextur, der dem Brett einen realistischen Rahmen gibt</w:t>
      </w:r>
      <w:r w:rsidR="008813A0" w:rsidRPr="00C15728">
        <w:rPr>
          <w:sz w:val="22"/>
          <w:szCs w:val="28"/>
        </w:rPr>
        <w:t>, dementsprechend ist der Quader ein wenig größer, als das Schachbrett-Muster</w:t>
      </w:r>
      <w:r w:rsidRPr="00C15728">
        <w:rPr>
          <w:sz w:val="22"/>
          <w:szCs w:val="28"/>
        </w:rPr>
        <w:t xml:space="preserve">. Die Textur wurde mithilfe der FreeImage-Bibliothek geladen und mittels OpenGL auf die Oberflächen appliziert. </w:t>
      </w:r>
    </w:p>
    <w:p w14:paraId="6401101D" w14:textId="5E553E42" w:rsidR="008858C2" w:rsidRPr="00C15728" w:rsidRDefault="008858C2" w:rsidP="006B267A">
      <w:pPr>
        <w:pStyle w:val="Flietext"/>
        <w:rPr>
          <w:sz w:val="22"/>
          <w:szCs w:val="28"/>
        </w:rPr>
      </w:pPr>
      <w:r w:rsidRPr="00C15728">
        <w:rPr>
          <w:sz w:val="22"/>
          <w:szCs w:val="28"/>
        </w:rPr>
        <w:t>Damit die verschiedenen Objekte auch die richtigen Texturen zugewiesen bekommen, habe ich im Fragment-Schader die Berechnung in Anhängigkeit der Objekt-ID, mit folgenden Zuweisungen gemacht:</w:t>
      </w:r>
      <w:r w:rsidRPr="00C15728">
        <w:rPr>
          <w:sz w:val="22"/>
          <w:szCs w:val="28"/>
        </w:rPr>
        <w:br/>
        <w:t>0 – Brett (Board)</w:t>
      </w:r>
      <w:r w:rsidRPr="00C15728">
        <w:rPr>
          <w:sz w:val="22"/>
          <w:szCs w:val="28"/>
        </w:rPr>
        <w:br/>
        <w:t>1 – Schachbrett-Muster (Checkerboard)</w:t>
      </w:r>
      <w:r w:rsidRPr="00C15728">
        <w:rPr>
          <w:sz w:val="22"/>
          <w:szCs w:val="28"/>
        </w:rPr>
        <w:br/>
        <w:t>2 – Weiße Schachfiguren</w:t>
      </w:r>
      <w:r w:rsidRPr="00C15728">
        <w:rPr>
          <w:sz w:val="22"/>
          <w:szCs w:val="28"/>
        </w:rPr>
        <w:br/>
        <w:t>3 – Schwarze Schachfiguren</w:t>
      </w:r>
    </w:p>
    <w:p w14:paraId="2764B0FD" w14:textId="2A46BF3D" w:rsidR="008813A0" w:rsidRPr="00C15728" w:rsidRDefault="008813A0" w:rsidP="006B267A">
      <w:pPr>
        <w:pStyle w:val="Flietext"/>
        <w:rPr>
          <w:sz w:val="22"/>
          <w:szCs w:val="28"/>
        </w:rPr>
      </w:pPr>
      <w:r w:rsidRPr="00C15728">
        <w:rPr>
          <w:sz w:val="22"/>
          <w:szCs w:val="28"/>
        </w:rPr>
        <w:t>Im Hauptprogramm habe ich Funktionen hinzugefügt, die die Texturen laden. Diese Funktionen erzeugen die Textruen und übergeben diese an die Shader, wo die Texturen dann an die Objekte gebunden werden können.</w:t>
      </w:r>
      <w:r w:rsidRPr="00C15728">
        <w:rPr>
          <w:sz w:val="22"/>
          <w:szCs w:val="28"/>
        </w:rPr>
        <w:br/>
        <w:t xml:space="preserve">Die Funktionen werden im Hauptprogramm bei </w:t>
      </w:r>
      <w:r w:rsidRPr="00C15728">
        <w:rPr>
          <w:rFonts w:ascii="Courier New" w:hAnsi="Courier New" w:cs="Courier New"/>
          <w:sz w:val="22"/>
          <w:szCs w:val="28"/>
        </w:rPr>
        <w:t>init()</w:t>
      </w:r>
      <w:r w:rsidRPr="00C15728">
        <w:rPr>
          <w:sz w:val="22"/>
          <w:szCs w:val="28"/>
        </w:rPr>
        <w:t xml:space="preserve"> aufgerufen.</w:t>
      </w:r>
    </w:p>
    <w:p w14:paraId="193D36D4" w14:textId="7CF3E997" w:rsidR="00727FEE" w:rsidRPr="00C15728" w:rsidRDefault="00727FEE" w:rsidP="006B267A">
      <w:pPr>
        <w:pStyle w:val="Flietext"/>
        <w:rPr>
          <w:sz w:val="22"/>
          <w:szCs w:val="28"/>
        </w:rPr>
      </w:pPr>
      <w:r w:rsidRPr="00C15728">
        <w:rPr>
          <w:noProof/>
          <w:sz w:val="22"/>
          <w:szCs w:val="28"/>
        </w:rPr>
        <w:drawing>
          <wp:anchor distT="0" distB="0" distL="114300" distR="114300" simplePos="0" relativeHeight="251669504" behindDoc="1" locked="0" layoutInCell="1" allowOverlap="1" wp14:anchorId="7E83EF95" wp14:editId="6CA1851D">
            <wp:simplePos x="0" y="0"/>
            <wp:positionH relativeFrom="margin">
              <wp:align>center</wp:align>
            </wp:positionH>
            <wp:positionV relativeFrom="paragraph">
              <wp:posOffset>361620</wp:posOffset>
            </wp:positionV>
            <wp:extent cx="2465705" cy="1887220"/>
            <wp:effectExtent l="0" t="0" r="0" b="0"/>
            <wp:wrapTopAndBottom/>
            <wp:docPr id="1988060405" name="Picture 1" descr="A black and white checker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60405" name="Picture 1" descr="A black and white checkerboar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5705" cy="1887220"/>
                    </a:xfrm>
                    <a:prstGeom prst="rect">
                      <a:avLst/>
                    </a:prstGeom>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71552" behindDoc="0" locked="0" layoutInCell="1" allowOverlap="1" wp14:anchorId="61DA0252" wp14:editId="50B404FD">
                <wp:simplePos x="0" y="0"/>
                <wp:positionH relativeFrom="margin">
                  <wp:align>center</wp:align>
                </wp:positionH>
                <wp:positionV relativeFrom="paragraph">
                  <wp:posOffset>2298802</wp:posOffset>
                </wp:positionV>
                <wp:extent cx="2465705" cy="635"/>
                <wp:effectExtent l="0" t="0" r="0" b="3175"/>
                <wp:wrapTopAndBottom/>
                <wp:docPr id="81592869" name="Text Box 1"/>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wps:spPr>
                      <wps:txbx>
                        <w:txbxContent>
                          <w:p w14:paraId="35A9971C" w14:textId="0007C3BA" w:rsidR="00727FEE" w:rsidRPr="00A759E8" w:rsidRDefault="00727FEE" w:rsidP="00727FEE">
                            <w:pPr>
                              <w:pStyle w:val="Caption"/>
                              <w:rPr>
                                <w:sz w:val="20"/>
                              </w:rPr>
                            </w:pPr>
                            <w:r>
                              <w:t xml:space="preserve">Abbildung </w:t>
                            </w:r>
                            <w:fldSimple w:instr=" SEQ Abbildung \* ARABIC ">
                              <w:r w:rsidR="00487AB9">
                                <w:rPr>
                                  <w:noProof/>
                                </w:rPr>
                                <w:t>1</w:t>
                              </w:r>
                            </w:fldSimple>
                            <w:r>
                              <w:t>: Schachbrett ohne Figuren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A0252" id="Text Box 1" o:spid="_x0000_s1027" type="#_x0000_t202" style="position:absolute;margin-left:0;margin-top:181pt;width:194.1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F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f003z2eTz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zeyT3fAAAACAEAAA8AAABkcnMvZG93bnJldi54bWxMjzFPwzAQhXck/oN1&#10;SCyIOm2qKApxqqqCAZaK0IXNja9xID5HsdOGf8/BAtvdvad33ys3s+vFGcfQeVKwXCQgkBpvOmoV&#10;HN6e7nMQIWoyuveECr4wwKa6vip1YfyFXvFcx1ZwCIVCK7AxDoWUobHodFj4AYm1kx+djryOrTSj&#10;vnC46+UqSTLpdEf8weoBdxabz3pyCvbr9729m06PL9t1Oj4fpl320dZK3d7M2wcQEef4Z4YffEaH&#10;ipmOfiITRK+Ai0QFabbigeU0z1MQx9/LEmRVyv8Fqm8AAAD//wMAUEsBAi0AFAAGAAgAAAAhALaD&#10;OJL+AAAA4QEAABMAAAAAAAAAAAAAAAAAAAAAAFtDb250ZW50X1R5cGVzXS54bWxQSwECLQAUAAYA&#10;CAAAACEAOP0h/9YAAACUAQAACwAAAAAAAAAAAAAAAAAvAQAAX3JlbHMvLnJlbHNQSwECLQAUAAYA&#10;CAAAACEA/vHvRRkCAAA/BAAADgAAAAAAAAAAAAAAAAAuAgAAZHJzL2Uyb0RvYy54bWxQSwECLQAU&#10;AAYACAAAACEArN7JPd8AAAAIAQAADwAAAAAAAAAAAAAAAABzBAAAZHJzL2Rvd25yZXYueG1sUEsF&#10;BgAAAAAEAAQA8wAAAH8FAAAAAA==&#10;" stroked="f">
                <v:textbox style="mso-fit-shape-to-text:t" inset="0,0,0,0">
                  <w:txbxContent>
                    <w:p w14:paraId="35A9971C" w14:textId="0007C3BA" w:rsidR="00727FEE" w:rsidRPr="00A759E8" w:rsidRDefault="00727FEE" w:rsidP="00727FEE">
                      <w:pPr>
                        <w:pStyle w:val="Caption"/>
                        <w:rPr>
                          <w:sz w:val="20"/>
                        </w:rPr>
                      </w:pPr>
                      <w:r>
                        <w:t xml:space="preserve">Abbildung </w:t>
                      </w:r>
                      <w:fldSimple w:instr=" SEQ Abbildung \* ARABIC ">
                        <w:r w:rsidR="00487AB9">
                          <w:rPr>
                            <w:noProof/>
                          </w:rPr>
                          <w:t>1</w:t>
                        </w:r>
                      </w:fldSimple>
                      <w:r>
                        <w:t>: Schachbrett ohne Figuren</w:t>
                      </w:r>
                    </w:p>
                  </w:txbxContent>
                </v:textbox>
                <w10:wrap type="topAndBottom" anchorx="margin"/>
              </v:shape>
            </w:pict>
          </mc:Fallback>
        </mc:AlternateContent>
      </w:r>
      <w:r w:rsidRPr="00C15728">
        <w:rPr>
          <w:sz w:val="22"/>
          <w:szCs w:val="28"/>
        </w:rPr>
        <w:t>Das Schachbrett sah nun so aus:</w:t>
      </w:r>
    </w:p>
    <w:p w14:paraId="282AD2A9" w14:textId="77777777" w:rsidR="00574E87" w:rsidRPr="00C15728" w:rsidRDefault="00574E87" w:rsidP="006B267A">
      <w:pPr>
        <w:pStyle w:val="Flietext"/>
        <w:rPr>
          <w:b/>
          <w:bCs/>
          <w:sz w:val="22"/>
          <w:szCs w:val="28"/>
        </w:rPr>
      </w:pPr>
    </w:p>
    <w:p w14:paraId="052F2D24" w14:textId="55C60140" w:rsidR="00172385" w:rsidRPr="00C15728" w:rsidRDefault="00172385" w:rsidP="006B267A">
      <w:pPr>
        <w:pStyle w:val="Flietext"/>
        <w:rPr>
          <w:b/>
          <w:bCs/>
          <w:sz w:val="22"/>
          <w:szCs w:val="28"/>
        </w:rPr>
      </w:pPr>
      <w:r w:rsidRPr="00C15728">
        <w:rPr>
          <w:b/>
          <w:bCs/>
          <w:sz w:val="22"/>
          <w:szCs w:val="28"/>
        </w:rPr>
        <w:t>Modellierung der Schachfiguren</w:t>
      </w:r>
    </w:p>
    <w:p w14:paraId="23F0F137" w14:textId="58C2AD57" w:rsidR="000B4B4F" w:rsidRDefault="000B4B4F" w:rsidP="006B267A">
      <w:pPr>
        <w:pStyle w:val="Flietext"/>
        <w:rPr>
          <w:sz w:val="22"/>
          <w:szCs w:val="28"/>
        </w:rPr>
      </w:pPr>
      <w:r w:rsidRPr="00C15728">
        <w:rPr>
          <w:sz w:val="22"/>
          <w:szCs w:val="28"/>
        </w:rPr>
        <w:t>Nachdem das Schachbrett erzeugt wurde, habe ich angefangen die Schachfiguren zu erzeugen.</w:t>
      </w:r>
      <w:r w:rsidRPr="00C15728">
        <w:rPr>
          <w:sz w:val="22"/>
          <w:szCs w:val="28"/>
        </w:rPr>
        <w:br/>
        <w:t>Dafür habe ich Zylinder erstellt, die ein Metall-Textur haben und diese Figuren habe ich auf das Schachbrett gestellt.</w:t>
      </w:r>
      <w:r w:rsidRPr="00C15728">
        <w:rPr>
          <w:sz w:val="22"/>
          <w:szCs w:val="28"/>
        </w:rPr>
        <w:br/>
        <w:t>Da die Positionierung auf dem Schachbrett zu Herausforderungen geführt hat</w:t>
      </w:r>
      <w:r w:rsidR="00C15728" w:rsidRPr="00C15728">
        <w:rPr>
          <w:sz w:val="22"/>
          <w:szCs w:val="28"/>
        </w:rPr>
        <w:t>te</w:t>
      </w:r>
      <w:r w:rsidRPr="00C15728">
        <w:rPr>
          <w:sz w:val="22"/>
          <w:szCs w:val="28"/>
        </w:rPr>
        <w:t xml:space="preserve">, habe ich die Funktion </w:t>
      </w:r>
      <w:r w:rsidRPr="00C15728">
        <w:rPr>
          <w:rFonts w:ascii="Courier New" w:hAnsi="Courier New" w:cs="Courier New"/>
          <w:sz w:val="22"/>
          <w:szCs w:val="28"/>
        </w:rPr>
        <w:t>getChessboardPosition</w:t>
      </w:r>
      <w:r w:rsidRPr="00C15728">
        <w:rPr>
          <w:sz w:val="22"/>
          <w:szCs w:val="28"/>
        </w:rPr>
        <w:t xml:space="preserve"> hinzugefügt, welche die Koordinaten der Figur </w:t>
      </w:r>
      <w:r w:rsidRPr="00C15728">
        <w:rPr>
          <w:sz w:val="22"/>
          <w:szCs w:val="28"/>
        </w:rPr>
        <w:lastRenderedPageBreak/>
        <w:t>zurückgibt, je nachdem auf welchem Feld sie steht. Dabei ist die Position links unten (0,0) und rechts oben (7,7).</w:t>
      </w:r>
    </w:p>
    <w:p w14:paraId="1BA681A6" w14:textId="77777777" w:rsidR="00C15728" w:rsidRPr="00C15728" w:rsidRDefault="00C15728" w:rsidP="006B267A">
      <w:pPr>
        <w:pStyle w:val="Flietext"/>
        <w:rPr>
          <w:sz w:val="22"/>
          <w:szCs w:val="28"/>
        </w:rPr>
      </w:pPr>
    </w:p>
    <w:p w14:paraId="542577E5" w14:textId="04ABAD56" w:rsidR="000B4B4F" w:rsidRPr="00C15728" w:rsidRDefault="000B4B4F" w:rsidP="006B267A">
      <w:pPr>
        <w:pStyle w:val="Flietext"/>
        <w:rPr>
          <w:b/>
          <w:bCs/>
          <w:sz w:val="22"/>
          <w:szCs w:val="28"/>
        </w:rPr>
      </w:pPr>
      <w:r w:rsidRPr="00C15728">
        <w:rPr>
          <w:b/>
          <w:bCs/>
          <w:sz w:val="22"/>
          <w:szCs w:val="28"/>
        </w:rPr>
        <w:t>Beleuchtung und Materialien</w:t>
      </w:r>
    </w:p>
    <w:p w14:paraId="1337AB14" w14:textId="2FBE85B7" w:rsidR="006B267A" w:rsidRPr="00C15728" w:rsidRDefault="000B4B4F" w:rsidP="000B4B4F">
      <w:pPr>
        <w:pStyle w:val="Flietext"/>
        <w:rPr>
          <w:sz w:val="22"/>
          <w:szCs w:val="28"/>
        </w:rPr>
      </w:pPr>
      <w:r w:rsidRPr="00C15728">
        <w:rPr>
          <w:sz w:val="22"/>
          <w:szCs w:val="28"/>
        </w:rPr>
        <w:t>Da man die Metall-Textur der Schachfiguren schlecht erkennen konnte, habe ich mich dazu entschieden, erst ein mal die Beleuchtungen hinzuzufügen, bevor ich die restlichen Schachfiguren erzeuge.</w:t>
      </w:r>
    </w:p>
    <w:p w14:paraId="1EF2E706" w14:textId="64424490" w:rsidR="000B4B4F" w:rsidRPr="00C15728" w:rsidRDefault="008813A0" w:rsidP="000B4B4F">
      <w:pPr>
        <w:pStyle w:val="Flietext"/>
        <w:rPr>
          <w:sz w:val="22"/>
          <w:szCs w:val="28"/>
        </w:rPr>
      </w:pPr>
      <w:r w:rsidRPr="00C15728">
        <w:rPr>
          <w:noProof/>
          <w:sz w:val="22"/>
          <w:szCs w:val="28"/>
        </w:rPr>
        <mc:AlternateContent>
          <mc:Choice Requires="wps">
            <w:drawing>
              <wp:anchor distT="0" distB="0" distL="114300" distR="114300" simplePos="0" relativeHeight="251665408" behindDoc="0" locked="0" layoutInCell="1" allowOverlap="1" wp14:anchorId="28D0D2A6" wp14:editId="4ACB86A9">
                <wp:simplePos x="0" y="0"/>
                <wp:positionH relativeFrom="column">
                  <wp:posOffset>3463011</wp:posOffset>
                </wp:positionH>
                <wp:positionV relativeFrom="paragraph">
                  <wp:posOffset>1820901</wp:posOffset>
                </wp:positionV>
                <wp:extent cx="1459230" cy="635"/>
                <wp:effectExtent l="0" t="0" r="0" b="0"/>
                <wp:wrapTopAndBottom/>
                <wp:docPr id="1655806314" name="Text Box 1"/>
                <wp:cNvGraphicFramePr/>
                <a:graphic xmlns:a="http://schemas.openxmlformats.org/drawingml/2006/main">
                  <a:graphicData uri="http://schemas.microsoft.com/office/word/2010/wordprocessingShape">
                    <wps:wsp>
                      <wps:cNvSpPr txBox="1"/>
                      <wps:spPr>
                        <a:xfrm>
                          <a:off x="0" y="0"/>
                          <a:ext cx="1459230" cy="635"/>
                        </a:xfrm>
                        <a:prstGeom prst="rect">
                          <a:avLst/>
                        </a:prstGeom>
                        <a:solidFill>
                          <a:prstClr val="white"/>
                        </a:solidFill>
                        <a:ln>
                          <a:noFill/>
                        </a:ln>
                      </wps:spPr>
                      <wps:txbx>
                        <w:txbxContent>
                          <w:p w14:paraId="7756E8BC" w14:textId="4C35CFF0" w:rsidR="000B4B4F" w:rsidRPr="00062D3C" w:rsidRDefault="000B4B4F" w:rsidP="000B4B4F">
                            <w:pPr>
                              <w:pStyle w:val="Caption"/>
                              <w:rPr>
                                <w:noProof/>
                                <w:sz w:val="20"/>
                              </w:rPr>
                            </w:pPr>
                            <w:r>
                              <w:t xml:space="preserve">Abbildung </w:t>
                            </w:r>
                            <w:r w:rsidR="00727FEE">
                              <w:t>3</w:t>
                            </w:r>
                            <w:r>
                              <w:t>: Specular 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0D2A6" id="_x0000_s1028" type="#_x0000_t202" style="position:absolute;margin-left:272.7pt;margin-top:143.4pt;width:114.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mV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r2/nV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Bf03iL4gAAAAsBAAAPAAAAZHJzL2Rvd25yZXYueG1sTI+xTsMwEIZ3JN7B&#10;OiQW1DqEJC0hTlVVMNClIu3C5sZuHIjPUey04e05WGC8u0//fX+xmmzHznrwrUMB9/MImMbaqRYb&#10;AYf9y2wJzAeJSnYOtYAv7WFVXl8VMlfugm/6XIWGUQj6XAowIfQ557422ko/d71Gup3cYGWgcWi4&#10;GuSFwm3H4yjKuJUt0gcje70xuv6sRitgl7zvzN14et6uk4fh9TBuso+mEuL2Zlo/AQt6Cn8w/OiT&#10;OpTkdHQjKs86AWmSJoQKiJcZdSBisUhjYMffzSPwsuD/O5TfAAAA//8DAFBLAQItABQABgAIAAAA&#10;IQC2gziS/gAAAOEBAAATAAAAAAAAAAAAAAAAAAAAAABbQ29udGVudF9UeXBlc10ueG1sUEsBAi0A&#10;FAAGAAgAAAAhADj9If/WAAAAlAEAAAsAAAAAAAAAAAAAAAAALwEAAF9yZWxzLy5yZWxzUEsBAi0A&#10;FAAGAAgAAAAhAB9DqZUaAgAAPwQAAA4AAAAAAAAAAAAAAAAALgIAAGRycy9lMm9Eb2MueG1sUEsB&#10;Ai0AFAAGAAgAAAAhAF/TeIviAAAACwEAAA8AAAAAAAAAAAAAAAAAdAQAAGRycy9kb3ducmV2Lnht&#10;bFBLBQYAAAAABAAEAPMAAACDBQAAAAA=&#10;" stroked="f">
                <v:textbox style="mso-fit-shape-to-text:t" inset="0,0,0,0">
                  <w:txbxContent>
                    <w:p w14:paraId="7756E8BC" w14:textId="4C35CFF0" w:rsidR="000B4B4F" w:rsidRPr="00062D3C" w:rsidRDefault="000B4B4F" w:rsidP="000B4B4F">
                      <w:pPr>
                        <w:pStyle w:val="Caption"/>
                        <w:rPr>
                          <w:noProof/>
                          <w:sz w:val="20"/>
                        </w:rPr>
                      </w:pPr>
                      <w:r>
                        <w:t xml:space="preserve">Abbildung </w:t>
                      </w:r>
                      <w:r w:rsidR="00727FEE">
                        <w:t>3</w:t>
                      </w:r>
                      <w:r>
                        <w:t>: Specular Licht</w:t>
                      </w:r>
                    </w:p>
                  </w:txbxContent>
                </v:textbox>
                <w10:wrap type="topAndBottom"/>
              </v:shape>
            </w:pict>
          </mc:Fallback>
        </mc:AlternateContent>
      </w:r>
      <w:r w:rsidRPr="00C15728">
        <w:rPr>
          <w:noProof/>
          <w:sz w:val="22"/>
          <w:szCs w:val="28"/>
        </w:rPr>
        <w:drawing>
          <wp:anchor distT="0" distB="0" distL="114300" distR="114300" simplePos="0" relativeHeight="251663360" behindDoc="0" locked="0" layoutInCell="1" allowOverlap="1" wp14:anchorId="17BEA642" wp14:editId="5E235B81">
            <wp:simplePos x="0" y="0"/>
            <wp:positionH relativeFrom="margin">
              <wp:posOffset>3154045</wp:posOffset>
            </wp:positionH>
            <wp:positionV relativeFrom="paragraph">
              <wp:posOffset>435610</wp:posOffset>
            </wp:positionV>
            <wp:extent cx="1985645" cy="1323975"/>
            <wp:effectExtent l="0" t="0" r="0" b="9525"/>
            <wp:wrapTopAndBottom/>
            <wp:docPr id="319035311" name="Picture 6" descr="A black and white checkered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35311" name="Picture 6" descr="A black and white checkered boar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w:drawing>
          <wp:anchor distT="0" distB="0" distL="114300" distR="114300" simplePos="0" relativeHeight="251660288" behindDoc="0" locked="0" layoutInCell="1" allowOverlap="1" wp14:anchorId="26ADCE4A" wp14:editId="2C93BD51">
            <wp:simplePos x="0" y="0"/>
            <wp:positionH relativeFrom="margin">
              <wp:posOffset>316103</wp:posOffset>
            </wp:positionH>
            <wp:positionV relativeFrom="paragraph">
              <wp:posOffset>435280</wp:posOffset>
            </wp:positionV>
            <wp:extent cx="2158365" cy="1301750"/>
            <wp:effectExtent l="0" t="0" r="0" b="0"/>
            <wp:wrapTopAndBottom/>
            <wp:docPr id="1567992430" name="Picture 4" descr="ambientes + diffuses Lich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2430" name="Picture 4" descr="ambientes + diffuses Licht&#10;&#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8365"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62336" behindDoc="0" locked="0" layoutInCell="1" allowOverlap="1" wp14:anchorId="56FCCF16" wp14:editId="1B1B3290">
                <wp:simplePos x="0" y="0"/>
                <wp:positionH relativeFrom="column">
                  <wp:posOffset>614426</wp:posOffset>
                </wp:positionH>
                <wp:positionV relativeFrom="paragraph">
                  <wp:posOffset>1782191</wp:posOffset>
                </wp:positionV>
                <wp:extent cx="1612900" cy="635"/>
                <wp:effectExtent l="0" t="0" r="0" b="0"/>
                <wp:wrapTopAndBottom/>
                <wp:docPr id="52489781" name="Text Box 1"/>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14:paraId="791967FB" w14:textId="4AEB8717" w:rsidR="000B4B4F" w:rsidRPr="008858C2" w:rsidRDefault="000B4B4F" w:rsidP="000B4B4F">
                            <w:pPr>
                              <w:pStyle w:val="Caption"/>
                            </w:pPr>
                            <w:r>
                              <w:t xml:space="preserve">Abbildung </w:t>
                            </w:r>
                            <w:r w:rsidR="00727FEE">
                              <w:t>2</w:t>
                            </w:r>
                            <w:r>
                              <w:t>: Ambientes und Diffuses 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CCF16" id="_x0000_s1029" type="#_x0000_t202" style="position:absolute;margin-left:48.4pt;margin-top:140.35pt;width:1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rUGQIAAD8EAAAOAAAAZHJzL2Uyb0RvYy54bWysU8Fu2zAMvQ/YPwi6L05SL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Ws/nnKaUk5RY3HyNGdj3q0IevChoWg4IjaZKoEued&#10;D33pWBI7eTC63Gpj4k9MbAyysyD92loHNYD/VmVsrLUQT/WAcSe7zhGj0B06psuC34wzHqB8odER&#10;eld4J7ea+u2ED48CyQY0Elk7PNBSGWgLDkPEWQ3482/7sZ7UoSxnLdmq4P7HSaDizHyzpFv04Bjg&#10;GBzGwJ6aDdCkM3o0TqaQDmAwY1ghNM/k+HXsQilhJfUqeBjDTejNTS9GqvU6FZHTnAg7u3cyQo+8&#10;PnXPAt2gSiAx72E0nMjfiNPXJnnc+hSI6aRc5LVncaCbXJq0H15UfAav/1PV9d2vfgEAAP//AwBQ&#10;SwMEFAAGAAgAAAAhAFHFDEXfAAAACgEAAA8AAABkcnMvZG93bnJldi54bWxMjz1PwzAQhnck/oN1&#10;SCyI2rQlhBCnqioYYKkIXdjc+BoH4nNkO2349xgWGN8PvfdcuZpsz47oQ+dIws1MAENqnO6olbB7&#10;e7rOgYWoSKveEUr4wgCr6vysVIV2J3rFYx1blkYoFEqCiXEoOA+NQavCzA1IKTs4b1VM0rdce3VK&#10;47bncyEyblVH6YJRA24MNp/1aCVsl+9bczUeHl/Wy4V/3o2b7KOtpby8mNYPwCJO8a8MP/gJHarE&#10;tHcj6cB6CfdZIo8S5rm4A5YKi1uRnP2vkwOvSv7/heobAAD//wMAUEsBAi0AFAAGAAgAAAAhALaD&#10;OJL+AAAA4QEAABMAAAAAAAAAAAAAAAAAAAAAAFtDb250ZW50X1R5cGVzXS54bWxQSwECLQAUAAYA&#10;CAAAACEAOP0h/9YAAACUAQAACwAAAAAAAAAAAAAAAAAvAQAAX3JlbHMvLnJlbHNQSwECLQAUAAYA&#10;CAAAACEAQ9vK1BkCAAA/BAAADgAAAAAAAAAAAAAAAAAuAgAAZHJzL2Uyb0RvYy54bWxQSwECLQAU&#10;AAYACAAAACEAUcUMRd8AAAAKAQAADwAAAAAAAAAAAAAAAABzBAAAZHJzL2Rvd25yZXYueG1sUEsF&#10;BgAAAAAEAAQA8wAAAH8FAAAAAA==&#10;" stroked="f">
                <v:textbox style="mso-fit-shape-to-text:t" inset="0,0,0,0">
                  <w:txbxContent>
                    <w:p w14:paraId="791967FB" w14:textId="4AEB8717" w:rsidR="000B4B4F" w:rsidRPr="008858C2" w:rsidRDefault="000B4B4F" w:rsidP="000B4B4F">
                      <w:pPr>
                        <w:pStyle w:val="Caption"/>
                      </w:pPr>
                      <w:r>
                        <w:t xml:space="preserve">Abbildung </w:t>
                      </w:r>
                      <w:r w:rsidR="00727FEE">
                        <w:t>2</w:t>
                      </w:r>
                      <w:r>
                        <w:t>: Ambientes und Diffuses Licht</w:t>
                      </w:r>
                    </w:p>
                  </w:txbxContent>
                </v:textbox>
                <w10:wrap type="topAndBottom"/>
              </v:shape>
            </w:pict>
          </mc:Fallback>
        </mc:AlternateContent>
      </w:r>
      <w:r w:rsidR="000B4B4F" w:rsidRPr="00C15728">
        <w:rPr>
          <w:sz w:val="22"/>
          <w:szCs w:val="28"/>
        </w:rPr>
        <w:t xml:space="preserve">Ich habe ambientes, diffuses und specular Licht hinzugefügt, bis das Schachbrett folgendermaßen aussah: </w:t>
      </w:r>
    </w:p>
    <w:p w14:paraId="74CFBB1B" w14:textId="6471F5B5" w:rsidR="000B4B4F" w:rsidRPr="00C15728" w:rsidRDefault="008858C2" w:rsidP="000B4B4F">
      <w:pPr>
        <w:pStyle w:val="Flietext"/>
        <w:rPr>
          <w:sz w:val="22"/>
          <w:szCs w:val="28"/>
        </w:rPr>
      </w:pPr>
      <w:r w:rsidRPr="00C15728">
        <w:rPr>
          <w:sz w:val="22"/>
          <w:szCs w:val="28"/>
        </w:rPr>
        <w:t>In Abbildung 1 kann man das diffuse Licht gut erkennen und in Abbildung 2 ist das speculare Licht gut an den Reflexionen der Spielfiguren erkennen.</w:t>
      </w:r>
    </w:p>
    <w:p w14:paraId="7D4FE5D9" w14:textId="38A22AEA" w:rsidR="008858C2" w:rsidRPr="00C15728" w:rsidRDefault="00C15728" w:rsidP="000B4B4F">
      <w:pPr>
        <w:pStyle w:val="Flietext"/>
        <w:rPr>
          <w:sz w:val="22"/>
          <w:szCs w:val="28"/>
        </w:rPr>
      </w:pPr>
      <w:r w:rsidRPr="00C15728">
        <w:rPr>
          <w:noProof/>
          <w:sz w:val="22"/>
          <w:szCs w:val="28"/>
        </w:rPr>
        <mc:AlternateContent>
          <mc:Choice Requires="wps">
            <w:drawing>
              <wp:anchor distT="0" distB="0" distL="114300" distR="114300" simplePos="0" relativeHeight="251668480" behindDoc="0" locked="0" layoutInCell="1" allowOverlap="1" wp14:anchorId="68D29543" wp14:editId="40551339">
                <wp:simplePos x="0" y="0"/>
                <wp:positionH relativeFrom="margin">
                  <wp:align>center</wp:align>
                </wp:positionH>
                <wp:positionV relativeFrom="paragraph">
                  <wp:posOffset>2600147</wp:posOffset>
                </wp:positionV>
                <wp:extent cx="1601470" cy="635"/>
                <wp:effectExtent l="0" t="0" r="0" b="3175"/>
                <wp:wrapTopAndBottom/>
                <wp:docPr id="176611965" name="Text Box 1"/>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wps:spPr>
                      <wps:txbx>
                        <w:txbxContent>
                          <w:p w14:paraId="0BF6511C" w14:textId="39D729C1" w:rsidR="008858C2" w:rsidRPr="00994CDC" w:rsidRDefault="008858C2" w:rsidP="008858C2">
                            <w:pPr>
                              <w:pStyle w:val="Caption"/>
                              <w:rPr>
                                <w:noProof/>
                                <w:sz w:val="20"/>
                              </w:rPr>
                            </w:pPr>
                            <w:r>
                              <w:t xml:space="preserve">Abbildung </w:t>
                            </w:r>
                            <w:r w:rsidR="00727FEE">
                              <w:t>4</w:t>
                            </w:r>
                            <w:r>
                              <w:t>: Spotlicht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29543" id="_x0000_s1030" type="#_x0000_t202" style="position:absolute;margin-left:0;margin-top:204.75pt;width:126.1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oQGQIAAD8EAAAOAAAAZHJzL2Uyb0RvYy54bWysU8GO0zAQvSPxD5bvNO2yFB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46H5dHb7kVKScvP3HyJGdj3q0IcvChoWg4IjaZKoEqet&#10;D33pWBI7eTC63Ghj4k9MrA2ykyD92loHNYD/VmVsrLUQT/WAcSe7zhGj0O07psuC344z7qE80+gI&#10;vSu8kxtN/bbChyeBZAMaiawdHmmpDLQFhyHirAb88bf9WE/qUJazlmxVcP/9KFBxZr5a0i16cAxw&#10;DPZjYI/NGmjSGT0aJ1NIBzCYMawQmhdy/Cp2oZSwknoVPIzhOvTmphcj1WqVishpToSt3TkZoUde&#10;n7sXgW5QJZCYDzAaTuSvxOlrkzxudQzEdFIu8tqzONBNLk3aDy8qPoNf/1PV9d0vfwIAAP//AwBQ&#10;SwMEFAAGAAgAAAAhAKeRJdbfAAAACAEAAA8AAABkcnMvZG93bnJldi54bWxMj8FOwzAQRO9I/Qdr&#10;K3FB1CGkEYQ4VVXBAS5V0164ufE2DsTryHba8PcYLnCcndXMm3I1mZ6d0fnOkoC7RQIMqbGqo1bA&#10;Yf9y+wDMB0lK9pZQwBd6WFWzq1IWyl5oh+c6tCyGkC+kAB3CUHDuG41G+oUdkKJ3ss7IEKVruXLy&#10;EsNNz9MkybmRHcUGLQfcaGw+69EI2GbvW30znp7f1tm9ez2Mm/yjrYW4nk/rJ2ABp/D3DD/4ER2q&#10;yHS0IynPegFxSBCQJY9LYNFOl2kK7Ph7yYFXJf8/oPoGAAD//wMAUEsBAi0AFAAGAAgAAAAhALaD&#10;OJL+AAAA4QEAABMAAAAAAAAAAAAAAAAAAAAAAFtDb250ZW50X1R5cGVzXS54bWxQSwECLQAUAAYA&#10;CAAAACEAOP0h/9YAAACUAQAACwAAAAAAAAAAAAAAAAAvAQAAX3JlbHMvLnJlbHNQSwECLQAUAAYA&#10;CAAAACEAc0eaEBkCAAA/BAAADgAAAAAAAAAAAAAAAAAuAgAAZHJzL2Uyb0RvYy54bWxQSwECLQAU&#10;AAYACAAAACEAp5El1t8AAAAIAQAADwAAAAAAAAAAAAAAAABzBAAAZHJzL2Rvd25yZXYueG1sUEsF&#10;BgAAAAAEAAQA8wAAAH8FAAAAAA==&#10;" stroked="f">
                <v:textbox style="mso-fit-shape-to-text:t" inset="0,0,0,0">
                  <w:txbxContent>
                    <w:p w14:paraId="0BF6511C" w14:textId="39D729C1" w:rsidR="008858C2" w:rsidRPr="00994CDC" w:rsidRDefault="008858C2" w:rsidP="008858C2">
                      <w:pPr>
                        <w:pStyle w:val="Caption"/>
                        <w:rPr>
                          <w:noProof/>
                          <w:sz w:val="20"/>
                        </w:rPr>
                      </w:pPr>
                      <w:r>
                        <w:t xml:space="preserve">Abbildung </w:t>
                      </w:r>
                      <w:r w:rsidR="00727FEE">
                        <w:t>4</w:t>
                      </w:r>
                      <w:r>
                        <w:t>: Spotlicht</w:t>
                      </w:r>
                    </w:p>
                  </w:txbxContent>
                </v:textbox>
                <w10:wrap type="topAndBottom" anchorx="margin"/>
              </v:shape>
            </w:pict>
          </mc:Fallback>
        </mc:AlternateContent>
      </w:r>
      <w:r w:rsidRPr="00C15728">
        <w:rPr>
          <w:noProof/>
          <w:sz w:val="22"/>
          <w:szCs w:val="28"/>
        </w:rPr>
        <w:drawing>
          <wp:anchor distT="0" distB="0" distL="114300" distR="114300" simplePos="0" relativeHeight="251666432" behindDoc="0" locked="0" layoutInCell="1" allowOverlap="1" wp14:anchorId="69AEB232" wp14:editId="2B5D88DD">
            <wp:simplePos x="0" y="0"/>
            <wp:positionH relativeFrom="margin">
              <wp:align>center</wp:align>
            </wp:positionH>
            <wp:positionV relativeFrom="paragraph">
              <wp:posOffset>1192098</wp:posOffset>
            </wp:positionV>
            <wp:extent cx="1601470" cy="1381760"/>
            <wp:effectExtent l="0" t="0" r="0" b="8890"/>
            <wp:wrapTopAndBottom/>
            <wp:docPr id="1441245034" name="Picture 7" descr="A yellow light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5034" name="Picture 7" descr="A yellow light in a black background&#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147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8C2" w:rsidRPr="00C15728">
        <w:rPr>
          <w:sz w:val="22"/>
          <w:szCs w:val="28"/>
        </w:rPr>
        <w:t>Als ich die Texturen der Spielfiguren einigermaßen gut erkennen konnte, habe ich mich dazu entschieden auch direkt noch ein viertes Licht hinzuzufügen, welches ein Spotlicht ist. Dieses habe ich zuerst von oben auf das Schachbrett scheinen lassen, allerdings hat sich das mit dem specularen Licht gebissen und es war alles ein wenig zu hell. Deswegen habe ich mich dazu entschieden, das Licht einfach von unten auf das Spielbrett scheinen zu lassen.</w:t>
      </w:r>
    </w:p>
    <w:p w14:paraId="5C8B6E20" w14:textId="1E3333F0" w:rsidR="008858C2" w:rsidRDefault="003B71C2" w:rsidP="000B4B4F">
      <w:pPr>
        <w:pStyle w:val="Flietext"/>
        <w:rPr>
          <w:sz w:val="22"/>
          <w:szCs w:val="28"/>
        </w:rPr>
      </w:pPr>
      <w:r w:rsidRPr="00C15728">
        <w:rPr>
          <w:sz w:val="22"/>
          <w:szCs w:val="28"/>
        </w:rPr>
        <w:t>Die Lichtberechnungen erfolgen im Fragment-Shader unter Verwendung des Phong-Beleuchtungsmodells, das realistische Reflexionen ermöglicht.</w:t>
      </w:r>
    </w:p>
    <w:p w14:paraId="23CBA7C9" w14:textId="77777777" w:rsidR="00C15728" w:rsidRPr="00C15728" w:rsidRDefault="00C15728" w:rsidP="000B4B4F">
      <w:pPr>
        <w:pStyle w:val="Flietext"/>
        <w:rPr>
          <w:sz w:val="22"/>
          <w:szCs w:val="28"/>
        </w:rPr>
      </w:pPr>
    </w:p>
    <w:p w14:paraId="49ACE198" w14:textId="7383C0EA" w:rsidR="003B71C2" w:rsidRPr="00C15728" w:rsidRDefault="003B71C2" w:rsidP="000B4B4F">
      <w:pPr>
        <w:pStyle w:val="Flietext"/>
        <w:rPr>
          <w:b/>
          <w:bCs/>
          <w:sz w:val="22"/>
          <w:szCs w:val="28"/>
        </w:rPr>
      </w:pPr>
      <w:r w:rsidRPr="00C15728">
        <w:rPr>
          <w:b/>
          <w:bCs/>
          <w:sz w:val="22"/>
          <w:szCs w:val="28"/>
        </w:rPr>
        <w:t>Modellierung der restlichen Schachfiguren</w:t>
      </w:r>
    </w:p>
    <w:p w14:paraId="56316BB4" w14:textId="0E6FEB7F" w:rsidR="003B71C2" w:rsidRPr="00C15728" w:rsidRDefault="003B71C2" w:rsidP="000B4B4F">
      <w:pPr>
        <w:pStyle w:val="Flietext"/>
        <w:rPr>
          <w:sz w:val="22"/>
          <w:szCs w:val="28"/>
        </w:rPr>
      </w:pPr>
      <w:r w:rsidRPr="00C15728">
        <w:rPr>
          <w:sz w:val="22"/>
          <w:szCs w:val="28"/>
        </w:rPr>
        <w:t>Nachdem das Licht erfolgreich implementiert wurde, habe ich die restlichen Schachfiguren hinzugefügt. Zuert habe ich eine Textur für die schwarzen Figuren geladen, welche ein dunkles Metall ist.</w:t>
      </w:r>
      <w:r w:rsidRPr="00C15728">
        <w:rPr>
          <w:sz w:val="22"/>
          <w:szCs w:val="28"/>
        </w:rPr>
        <w:br/>
        <w:t xml:space="preserve">Durch eine Fallunterscheidung in den draw-Funktionen der Figuren werden diese entweder mit der hellen oder dunkeln Texturen erzeugt. </w:t>
      </w:r>
    </w:p>
    <w:p w14:paraId="7A5821D6" w14:textId="666723AA" w:rsidR="003B71C2" w:rsidRPr="00C15728" w:rsidRDefault="003B71C2" w:rsidP="000B4B4F">
      <w:pPr>
        <w:pStyle w:val="Flietext"/>
        <w:rPr>
          <w:sz w:val="22"/>
          <w:szCs w:val="28"/>
        </w:rPr>
      </w:pPr>
      <w:r w:rsidRPr="00C15728">
        <w:rPr>
          <w:sz w:val="22"/>
          <w:szCs w:val="28"/>
        </w:rPr>
        <w:lastRenderedPageBreak/>
        <w:t>Nachdem die hellen und dunklen Bauern auf dem Feld standen, habe ich für die restlichen Spielfiguren Kegel erzeugt, die etwas höher und breiter als die Zylinder für die Bauern sind.</w:t>
      </w:r>
      <w:r w:rsidRPr="00C15728">
        <w:rPr>
          <w:sz w:val="22"/>
          <w:szCs w:val="28"/>
        </w:rPr>
        <w:br/>
        <w:t>Bei den Figuren habe ich ebenfalls eine Fallunterscheidung für die jeweilige Textur hinzugefügt.</w:t>
      </w:r>
    </w:p>
    <w:p w14:paraId="079F0BCF" w14:textId="77777777" w:rsidR="00574E87" w:rsidRPr="00C15728" w:rsidRDefault="00574E87" w:rsidP="000B4B4F">
      <w:pPr>
        <w:pStyle w:val="Flietext"/>
        <w:rPr>
          <w:sz w:val="22"/>
          <w:szCs w:val="28"/>
        </w:rPr>
      </w:pPr>
    </w:p>
    <w:p w14:paraId="51729E68" w14:textId="194884BA" w:rsidR="003B71C2" w:rsidRPr="00C15728" w:rsidRDefault="003B71C2" w:rsidP="000B4B4F">
      <w:pPr>
        <w:pStyle w:val="Flietext"/>
        <w:rPr>
          <w:b/>
          <w:bCs/>
          <w:sz w:val="22"/>
          <w:szCs w:val="28"/>
        </w:rPr>
      </w:pPr>
      <w:r w:rsidRPr="00C15728">
        <w:rPr>
          <w:b/>
          <w:bCs/>
          <w:sz w:val="22"/>
          <w:szCs w:val="28"/>
        </w:rPr>
        <w:t>Animation</w:t>
      </w:r>
    </w:p>
    <w:p w14:paraId="62431804" w14:textId="0B1C307A" w:rsidR="003B71C2" w:rsidRPr="00C15728" w:rsidRDefault="003B71C2" w:rsidP="000B4B4F">
      <w:pPr>
        <w:pStyle w:val="Flietext"/>
        <w:rPr>
          <w:sz w:val="22"/>
          <w:szCs w:val="28"/>
        </w:rPr>
      </w:pPr>
      <w:r w:rsidRPr="00C15728">
        <w:rPr>
          <w:sz w:val="22"/>
          <w:szCs w:val="28"/>
        </w:rPr>
        <w:t>Ein Feature des Projekts ist die Animation eines Bauern, der auf Knopfdruck über das Brett bewegt wird. Die Implementation nutzt eine lineare Interpolation zwischen Start- und Zielposition, wobei der Fortschritt der Animation über eine Zeitvariable gesteuert wird. Die Steuerung erfogt über Tastatureingaben, wobei GLUT zur Erfassung der Benutzerinteraktion genutzt wird.</w:t>
      </w:r>
    </w:p>
    <w:p w14:paraId="0D9BE37E" w14:textId="34C35AA1" w:rsidR="004C6BB7" w:rsidRPr="00C15728" w:rsidRDefault="00523975" w:rsidP="004C6BB7">
      <w:pPr>
        <w:pStyle w:val="Flietext"/>
        <w:rPr>
          <w:sz w:val="22"/>
          <w:szCs w:val="28"/>
        </w:rPr>
      </w:pPr>
      <w:r w:rsidRPr="00C15728">
        <w:rPr>
          <w:noProof/>
          <w:sz w:val="22"/>
          <w:szCs w:val="28"/>
        </w:rPr>
        <mc:AlternateContent>
          <mc:Choice Requires="wps">
            <w:drawing>
              <wp:anchor distT="0" distB="0" distL="114300" distR="114300" simplePos="0" relativeHeight="251674624" behindDoc="0" locked="0" layoutInCell="1" allowOverlap="1" wp14:anchorId="61C6913B" wp14:editId="0C5D80A3">
                <wp:simplePos x="0" y="0"/>
                <wp:positionH relativeFrom="margin">
                  <wp:align>center</wp:align>
                </wp:positionH>
                <wp:positionV relativeFrom="paragraph">
                  <wp:posOffset>2600859</wp:posOffset>
                </wp:positionV>
                <wp:extent cx="2223770" cy="635"/>
                <wp:effectExtent l="0" t="0" r="5080" b="3175"/>
                <wp:wrapTopAndBottom/>
                <wp:docPr id="610973422" name="Text Box 1"/>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2411CDF3" w14:textId="15F548D1" w:rsidR="004C6BB7" w:rsidRPr="00DB72B4" w:rsidRDefault="004C6BB7" w:rsidP="004C6BB7">
                            <w:pPr>
                              <w:pStyle w:val="Caption"/>
                              <w:rPr>
                                <w:noProof/>
                                <w:sz w:val="20"/>
                              </w:rPr>
                            </w:pPr>
                            <w:r>
                              <w:t xml:space="preserve">Abbildung </w:t>
                            </w:r>
                            <w:r>
                              <w:t>5: Animation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6913B" id="_x0000_s1031" type="#_x0000_t202" style="position:absolute;margin-left:0;margin-top:204.8pt;width:175.1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O9GAIAAD8EAAAOAAAAZHJzL2Uyb0RvYy54bWysU8Fu2zAMvQ/YPwi6L05SrB2M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d8Pr+5u6OQpNjtzc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BnROk98AAAAIAQAADwAAAGRycy9kb3ducmV2LnhtbEyPwU7DMBBE70j8g7VI&#10;XBC1aUOAEKeqKjjQS0XohZsbb+NAvI5spw1/j+ECx9lZzbwpl5Pt2RF96BxJuJkJYEiN0x21EnZv&#10;z9f3wEJUpFXvCCV8YYBldX5WqkK7E73isY4tSyEUCiXBxDgUnIfGoFVh5gak5B2ctyom6VuuvTql&#10;cNvzuRA5t6qj1GDUgGuDzWc9Wgnb7H1rrsbD02aVLfzLblznH20t5eXFtHoEFnGKf8/wg5/QoUpM&#10;ezeSDqyXkIZECZl4yIEle3Er5sD2v5c74FXJ/w+ovgEAAP//AwBQSwECLQAUAAYACAAAACEAtoM4&#10;kv4AAADhAQAAEwAAAAAAAAAAAAAAAAAAAAAAW0NvbnRlbnRfVHlwZXNdLnhtbFBLAQItABQABgAI&#10;AAAAIQA4/SH/1gAAAJQBAAALAAAAAAAAAAAAAAAAAC8BAABfcmVscy8ucmVsc1BLAQItABQABgAI&#10;AAAAIQCpLHO9GAIAAD8EAAAOAAAAAAAAAAAAAAAAAC4CAABkcnMvZTJvRG9jLnhtbFBLAQItABQA&#10;BgAIAAAAIQAGdE6T3wAAAAgBAAAPAAAAAAAAAAAAAAAAAHIEAABkcnMvZG93bnJldi54bWxQSwUG&#10;AAAAAAQABADzAAAAfgUAAAAA&#10;" stroked="f">
                <v:textbox style="mso-fit-shape-to-text:t" inset="0,0,0,0">
                  <w:txbxContent>
                    <w:p w14:paraId="2411CDF3" w14:textId="15F548D1" w:rsidR="004C6BB7" w:rsidRPr="00DB72B4" w:rsidRDefault="004C6BB7" w:rsidP="004C6BB7">
                      <w:pPr>
                        <w:pStyle w:val="Caption"/>
                        <w:rPr>
                          <w:noProof/>
                          <w:sz w:val="20"/>
                        </w:rPr>
                      </w:pPr>
                      <w:r>
                        <w:t xml:space="preserve">Abbildung </w:t>
                      </w:r>
                      <w:r>
                        <w:t>5: Animation</w:t>
                      </w:r>
                    </w:p>
                  </w:txbxContent>
                </v:textbox>
                <w10:wrap type="topAndBottom" anchorx="margin"/>
              </v:shape>
            </w:pict>
          </mc:Fallback>
        </mc:AlternateContent>
      </w:r>
      <w:r w:rsidRPr="00C15728">
        <w:rPr>
          <w:noProof/>
          <w:sz w:val="22"/>
          <w:szCs w:val="28"/>
        </w:rPr>
        <w:drawing>
          <wp:anchor distT="0" distB="0" distL="114300" distR="114300" simplePos="0" relativeHeight="251672576" behindDoc="0" locked="0" layoutInCell="1" allowOverlap="1" wp14:anchorId="19BF5F12" wp14:editId="421EC7BE">
            <wp:simplePos x="0" y="0"/>
            <wp:positionH relativeFrom="margin">
              <wp:align>center</wp:align>
            </wp:positionH>
            <wp:positionV relativeFrom="paragraph">
              <wp:posOffset>462203</wp:posOffset>
            </wp:positionV>
            <wp:extent cx="2223770" cy="2096135"/>
            <wp:effectExtent l="0" t="0" r="5080" b="0"/>
            <wp:wrapTopAndBottom/>
            <wp:docPr id="829898307" name="Picture 8" descr="A chess board with a gam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98307" name="Picture 8" descr="A chess board with a game boar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3770"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B7" w:rsidRPr="00C15728">
        <w:rPr>
          <w:sz w:val="22"/>
          <w:szCs w:val="28"/>
        </w:rPr>
        <w:t>Wenn man die Taste ‘a‘ drückt, bewegt sich der Bauer von Position (1,4) auf (3,4)</w:t>
      </w:r>
      <w:r w:rsidRPr="00C15728">
        <w:rPr>
          <w:sz w:val="22"/>
          <w:szCs w:val="28"/>
        </w:rPr>
        <w:t xml:space="preserve"> und</w:t>
      </w:r>
      <w:r w:rsidR="00C15728" w:rsidRPr="00C15728">
        <w:rPr>
          <w:sz w:val="22"/>
          <w:szCs w:val="28"/>
        </w:rPr>
        <w:t xml:space="preserve"> diese Bewegung</w:t>
      </w:r>
      <w:r w:rsidRPr="00C15728">
        <w:rPr>
          <w:sz w:val="22"/>
          <w:szCs w:val="28"/>
        </w:rPr>
        <w:t xml:space="preserve"> findet in</w:t>
      </w:r>
      <w:r w:rsidR="00C15728" w:rsidRPr="00C15728">
        <w:rPr>
          <w:sz w:val="22"/>
          <w:szCs w:val="28"/>
        </w:rPr>
        <w:t xml:space="preserve"> der Funktion</w:t>
      </w:r>
      <w:r w:rsidRPr="00C15728">
        <w:rPr>
          <w:sz w:val="22"/>
          <w:szCs w:val="28"/>
        </w:rPr>
        <w:t xml:space="preserve"> </w:t>
      </w:r>
      <w:r w:rsidRPr="00C15728">
        <w:rPr>
          <w:rFonts w:ascii="Courier New" w:hAnsi="Courier New" w:cs="Courier New"/>
          <w:sz w:val="22"/>
          <w:szCs w:val="28"/>
        </w:rPr>
        <w:t>updateAnimation()</w:t>
      </w:r>
      <w:r w:rsidRPr="00C15728">
        <w:rPr>
          <w:sz w:val="22"/>
          <w:szCs w:val="28"/>
        </w:rPr>
        <w:t xml:space="preserve"> statt</w:t>
      </w:r>
      <w:r w:rsidR="004C6BB7" w:rsidRPr="00C15728">
        <w:rPr>
          <w:sz w:val="22"/>
          <w:szCs w:val="28"/>
        </w:rPr>
        <w:t>.</w:t>
      </w:r>
    </w:p>
    <w:p w14:paraId="788B66D5" w14:textId="097743EB" w:rsidR="004C6BB7" w:rsidRPr="00C15728" w:rsidRDefault="004C6BB7" w:rsidP="004C6BB7">
      <w:pPr>
        <w:pStyle w:val="Flietext"/>
        <w:rPr>
          <w:b/>
          <w:bCs/>
          <w:sz w:val="22"/>
          <w:szCs w:val="28"/>
        </w:rPr>
      </w:pPr>
      <w:r w:rsidRPr="00C15728">
        <w:rPr>
          <w:b/>
          <w:bCs/>
          <w:sz w:val="22"/>
          <w:szCs w:val="28"/>
        </w:rPr>
        <w:t>Multi-Viewport-Darstellung</w:t>
      </w:r>
    </w:p>
    <w:p w14:paraId="4036AFF3" w14:textId="7C3058C3" w:rsidR="004C6BB7" w:rsidRPr="00C15728" w:rsidRDefault="00C15728" w:rsidP="004C6BB7">
      <w:pPr>
        <w:pStyle w:val="Flietext"/>
        <w:rPr>
          <w:sz w:val="22"/>
          <w:szCs w:val="28"/>
        </w:rPr>
      </w:pPr>
      <w:r w:rsidRPr="00C15728">
        <w:rPr>
          <w:noProof/>
          <w:sz w:val="22"/>
          <w:szCs w:val="28"/>
        </w:rPr>
        <mc:AlternateContent>
          <mc:Choice Requires="wps">
            <w:drawing>
              <wp:anchor distT="0" distB="0" distL="114300" distR="114300" simplePos="0" relativeHeight="251677696" behindDoc="0" locked="0" layoutInCell="1" allowOverlap="1" wp14:anchorId="536D36EE" wp14:editId="65CA3CF4">
                <wp:simplePos x="0" y="0"/>
                <wp:positionH relativeFrom="margin">
                  <wp:align>center</wp:align>
                </wp:positionH>
                <wp:positionV relativeFrom="paragraph">
                  <wp:posOffset>3130271</wp:posOffset>
                </wp:positionV>
                <wp:extent cx="2026285" cy="635"/>
                <wp:effectExtent l="0" t="0" r="0" b="3175"/>
                <wp:wrapTopAndBottom/>
                <wp:docPr id="1934454466" name="Text Box 1"/>
                <wp:cNvGraphicFramePr/>
                <a:graphic xmlns:a="http://schemas.openxmlformats.org/drawingml/2006/main">
                  <a:graphicData uri="http://schemas.microsoft.com/office/word/2010/wordprocessingShape">
                    <wps:wsp>
                      <wps:cNvSpPr txBox="1"/>
                      <wps:spPr>
                        <a:xfrm>
                          <a:off x="0" y="0"/>
                          <a:ext cx="2026285" cy="635"/>
                        </a:xfrm>
                        <a:prstGeom prst="rect">
                          <a:avLst/>
                        </a:prstGeom>
                        <a:solidFill>
                          <a:prstClr val="white"/>
                        </a:solidFill>
                        <a:ln>
                          <a:noFill/>
                        </a:ln>
                      </wps:spPr>
                      <wps:txbx>
                        <w:txbxContent>
                          <w:p w14:paraId="0FE8C43B" w14:textId="45A5915A" w:rsidR="004C6BB7" w:rsidRPr="00F14195" w:rsidRDefault="004C6BB7" w:rsidP="004C6BB7">
                            <w:pPr>
                              <w:pStyle w:val="Caption"/>
                              <w:rPr>
                                <w:noProof/>
                                <w:sz w:val="20"/>
                              </w:rPr>
                            </w:pPr>
                            <w:r>
                              <w:t xml:space="preserve">Abbildung </w:t>
                            </w:r>
                            <w:r>
                              <w:t>6: Multi-Viewport-Darstellung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D36EE" id="_x0000_s1032" type="#_x0000_t202" style="position:absolute;margin-left:0;margin-top:246.5pt;width:159.5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uU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Ol/Mb284k+RbfL6JObLrU4c+fFXQsGgUHImTBJU4&#10;7XzoQ8eQWMmD0eVWGxN/omNjkJ0E8dfWOqgh+W9RxsZYC/FVnzDeZNc5ohW6fcd0SR2OM+6hPNPo&#10;CL0qvJNbTfV2wocngSQDmpakHR7pqAy0BYfB4qwG/PG3+xhP7JCXs5ZkVXD//ShQcWa+WeItanA0&#10;cDT2o2GPzQZo0hktjZPJpAcYzGhWCM0bKX4dq5BLWEm1Ch5GcxN6cdPGSLVepyBSmhNhZ5+djKlH&#10;XF+6N4FuYCUQmQ8wCk7k78jpYxM9bn0MhHRiLuLaozjATSpN3A8bFdfg1/8Udd371U8AAAD//wMA&#10;UEsDBBQABgAIAAAAIQCz57hJ3wAAAAgBAAAPAAAAZHJzL2Rvd25yZXYueG1sTI8xT8MwEIV3JP6D&#10;dUgsiDohUUVDnKqqYIClInRhc+NrHIjPUey04d9zsMB2d+/p3ffK9ex6ccIxdJ4UpIsEBFLjTUet&#10;gv3b0+09iBA1Gd17QgVfGGBdXV6UujD+TK94qmMrOIRCoRXYGIdCytBYdDos/IDE2tGPTkdex1aa&#10;UZ853PXyLkmW0umO+IPVA24tNp/15BTs8vedvZmOjy+bPBuf99N2+dHWSl1fzZsHEBHn+GeGH3xG&#10;h4qZDn4iE0SvgItEBfkq44HlLF2lIA6/lxRkVcr/BapvAAAA//8DAFBLAQItABQABgAIAAAAIQC2&#10;gziS/gAAAOEBAAATAAAAAAAAAAAAAAAAAAAAAABbQ29udGVudF9UeXBlc10ueG1sUEsBAi0AFAAG&#10;AAgAAAAhADj9If/WAAAAlAEAAAsAAAAAAAAAAAAAAAAALwEAAF9yZWxzLy5yZWxzUEsBAi0AFAAG&#10;AAgAAAAhABKvK5QaAgAAPwQAAA4AAAAAAAAAAAAAAAAALgIAAGRycy9lMm9Eb2MueG1sUEsBAi0A&#10;FAAGAAgAAAAhALPnuEnfAAAACAEAAA8AAAAAAAAAAAAAAAAAdAQAAGRycy9kb3ducmV2LnhtbFBL&#10;BQYAAAAABAAEAPMAAACABQAAAAA=&#10;" stroked="f">
                <v:textbox style="mso-fit-shape-to-text:t" inset="0,0,0,0">
                  <w:txbxContent>
                    <w:p w14:paraId="0FE8C43B" w14:textId="45A5915A" w:rsidR="004C6BB7" w:rsidRPr="00F14195" w:rsidRDefault="004C6BB7" w:rsidP="004C6BB7">
                      <w:pPr>
                        <w:pStyle w:val="Caption"/>
                        <w:rPr>
                          <w:noProof/>
                          <w:sz w:val="20"/>
                        </w:rPr>
                      </w:pPr>
                      <w:r>
                        <w:t xml:space="preserve">Abbildung </w:t>
                      </w:r>
                      <w:r>
                        <w:t>6: Multi-Viewport-Darstellung</w:t>
                      </w:r>
                    </w:p>
                  </w:txbxContent>
                </v:textbox>
                <w10:wrap type="topAndBottom" anchorx="margin"/>
              </v:shape>
            </w:pict>
          </mc:Fallback>
        </mc:AlternateContent>
      </w:r>
      <w:r w:rsidRPr="00C15728">
        <w:rPr>
          <w:noProof/>
          <w:sz w:val="22"/>
          <w:szCs w:val="28"/>
        </w:rPr>
        <w:drawing>
          <wp:anchor distT="0" distB="0" distL="114300" distR="114300" simplePos="0" relativeHeight="251675648" behindDoc="0" locked="0" layoutInCell="1" allowOverlap="1" wp14:anchorId="1B99B6E3" wp14:editId="45850423">
            <wp:simplePos x="0" y="0"/>
            <wp:positionH relativeFrom="margin">
              <wp:align>center</wp:align>
            </wp:positionH>
            <wp:positionV relativeFrom="paragraph">
              <wp:posOffset>1098931</wp:posOffset>
            </wp:positionV>
            <wp:extent cx="2026285" cy="1988820"/>
            <wp:effectExtent l="0" t="0" r="0" b="0"/>
            <wp:wrapTopAndBottom/>
            <wp:docPr id="1937438970" name="Picture 9"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38970" name="Picture 9" descr="A screenshot of a gam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6285" cy="198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BB7" w:rsidRPr="00C15728">
        <w:rPr>
          <w:sz w:val="22"/>
          <w:szCs w:val="28"/>
        </w:rPr>
        <w:t>Um die Szene aus verschiedenen Perspektiven betrachten zu könne, wurde ein Multi-Viewport-System implementiert. Die Ansichten umfassen eine perspektivische Hauptkamera, eine Draufsicht, eine Sicht von unten und eine Seitenansicht. Jeder Viewport nutzt eigene Projektionsmatri</w:t>
      </w:r>
      <w:r w:rsidRPr="00C15728">
        <w:rPr>
          <w:sz w:val="22"/>
          <w:szCs w:val="28"/>
        </w:rPr>
        <w:t>z</w:t>
      </w:r>
      <w:r w:rsidR="004C6BB7" w:rsidRPr="00C15728">
        <w:rPr>
          <w:sz w:val="22"/>
          <w:szCs w:val="28"/>
        </w:rPr>
        <w:t>en, während die Objekte in allen Ansichten konsistent bleiben.</w:t>
      </w:r>
    </w:p>
    <w:p w14:paraId="6350A2D8" w14:textId="11CA631C" w:rsidR="004C6BB7" w:rsidRPr="00C15728" w:rsidRDefault="004C6BB7" w:rsidP="004C6BB7">
      <w:pPr>
        <w:pStyle w:val="Flietext"/>
        <w:rPr>
          <w:sz w:val="22"/>
          <w:szCs w:val="28"/>
        </w:rPr>
      </w:pPr>
      <w:r w:rsidRPr="00C15728">
        <w:rPr>
          <w:sz w:val="22"/>
          <w:szCs w:val="28"/>
        </w:rPr>
        <w:lastRenderedPageBreak/>
        <w:t>Die perspektivische Hauptkamera ist der View unten links, mit ihr kann man weiterhin die Szene mit der Maus aus weiteren Perspektiven ansehen und auch zoomen.</w:t>
      </w:r>
    </w:p>
    <w:p w14:paraId="2AE621A9" w14:textId="4110EAE7" w:rsidR="00AE57B7" w:rsidRPr="00C15728" w:rsidRDefault="00AE57B7" w:rsidP="004C6BB7">
      <w:pPr>
        <w:pStyle w:val="Flietext"/>
        <w:rPr>
          <w:sz w:val="22"/>
          <w:szCs w:val="28"/>
        </w:rPr>
      </w:pPr>
      <w:r w:rsidRPr="00C15728">
        <w:rPr>
          <w:sz w:val="22"/>
          <w:szCs w:val="28"/>
        </w:rPr>
        <w:t xml:space="preserve">Die </w:t>
      </w:r>
      <w:r w:rsidRPr="00C15728">
        <w:rPr>
          <w:rFonts w:ascii="Courier New" w:hAnsi="Courier New" w:cs="Courier New"/>
          <w:sz w:val="22"/>
          <w:szCs w:val="28"/>
        </w:rPr>
        <w:t>display()</w:t>
      </w:r>
      <w:r w:rsidRPr="00C15728">
        <w:rPr>
          <w:sz w:val="22"/>
          <w:szCs w:val="28"/>
        </w:rPr>
        <w:t>-Funktion unterteilt das Fenster in die vier Bereich. Die Szene wird in jedem Viewport neu gerendert, wobei Shader und Lichtparameter erhalten bleiben.</w:t>
      </w:r>
    </w:p>
    <w:p w14:paraId="73E2C130" w14:textId="78AAACFD" w:rsidR="006B267A" w:rsidRDefault="006B267A" w:rsidP="004C6BB7">
      <w:pPr>
        <w:pStyle w:val="S1"/>
        <w:numPr>
          <w:ilvl w:val="0"/>
          <w:numId w:val="0"/>
        </w:numPr>
        <w:ind w:left="567" w:hanging="567"/>
      </w:pPr>
      <w:bookmarkStart w:id="4" w:name="_Toc194232183"/>
      <w:r>
        <w:t>Installations- und Bedienungsanleitung</w:t>
      </w:r>
      <w:bookmarkEnd w:id="4"/>
    </w:p>
    <w:p w14:paraId="18B0788C" w14:textId="21108B93" w:rsidR="00AE57B7" w:rsidRPr="00C15728" w:rsidRDefault="00AE57B7" w:rsidP="00AE57B7">
      <w:pPr>
        <w:pStyle w:val="Flietext"/>
        <w:rPr>
          <w:sz w:val="22"/>
          <w:szCs w:val="28"/>
        </w:rPr>
      </w:pPr>
      <w:r w:rsidRPr="00C15728">
        <w:rPr>
          <w:sz w:val="22"/>
          <w:szCs w:val="28"/>
        </w:rPr>
        <w:t>Man kann das Programm ausführen, wenn man die</w:t>
      </w:r>
      <w:r w:rsidR="002B6275">
        <w:rPr>
          <w:sz w:val="22"/>
          <w:szCs w:val="28"/>
        </w:rPr>
        <w:t xml:space="preserve"> Solution s85482_cg1_beleg.sln mit Visual Studio öffnet und den</w:t>
      </w:r>
      <w:r w:rsidRPr="00C15728">
        <w:rPr>
          <w:sz w:val="22"/>
          <w:szCs w:val="28"/>
        </w:rPr>
        <w:t xml:space="preserve"> Installation so befolgt, wie wir es im ersten Praktikum des Moduls gemacht haben</w:t>
      </w:r>
      <w:r w:rsidR="002B6275">
        <w:rPr>
          <w:sz w:val="22"/>
          <w:szCs w:val="28"/>
        </w:rPr>
        <w:t>, mit den Hinzufügen der Bibliotheken</w:t>
      </w:r>
      <w:r w:rsidRPr="00C15728">
        <w:rPr>
          <w:sz w:val="22"/>
          <w:szCs w:val="28"/>
        </w:rPr>
        <w:t>.</w:t>
      </w:r>
      <w:r w:rsidR="002B6275">
        <w:rPr>
          <w:sz w:val="22"/>
          <w:szCs w:val="28"/>
        </w:rPr>
        <w:t xml:space="preserve"> Wenn man dies getan hat, kann man das Main Programm auführen.</w:t>
      </w:r>
    </w:p>
    <w:p w14:paraId="1F014F86" w14:textId="26512D78" w:rsidR="00AE57B7" w:rsidRPr="00C15728" w:rsidRDefault="00AE57B7" w:rsidP="00AE57B7">
      <w:pPr>
        <w:pStyle w:val="Flietext"/>
        <w:rPr>
          <w:sz w:val="22"/>
          <w:szCs w:val="28"/>
        </w:rPr>
      </w:pPr>
      <w:r w:rsidRPr="00C15728">
        <w:rPr>
          <w:sz w:val="22"/>
          <w:szCs w:val="28"/>
        </w:rPr>
        <w:t xml:space="preserve">Sobald man das Programm ausgeführ hat, öffnet sich das Fenster mit den vier Viewports. Die Viewports oben und unten rechts bewegen sich nicht, außer bei der Animation. Die Kamera des Viewport unten links lässt sich allerdings mit der Maus oder der Tastatur steuern. </w:t>
      </w:r>
    </w:p>
    <w:tbl>
      <w:tblPr>
        <w:tblStyle w:val="TableGrid"/>
        <w:tblW w:w="0" w:type="auto"/>
        <w:tblLook w:val="04A0" w:firstRow="1" w:lastRow="0" w:firstColumn="1" w:lastColumn="0" w:noHBand="0" w:noVBand="1"/>
      </w:tblPr>
      <w:tblGrid>
        <w:gridCol w:w="1419"/>
        <w:gridCol w:w="3364"/>
      </w:tblGrid>
      <w:tr w:rsidR="00AE57B7" w:rsidRPr="00C15728" w14:paraId="4BB98271" w14:textId="77777777" w:rsidTr="00523975">
        <w:tc>
          <w:tcPr>
            <w:tcW w:w="1309" w:type="dxa"/>
          </w:tcPr>
          <w:p w14:paraId="4757F484" w14:textId="0CC20053" w:rsidR="00AE57B7" w:rsidRPr="00C15728" w:rsidRDefault="00AE57B7" w:rsidP="00AE57B7">
            <w:pPr>
              <w:pStyle w:val="Flietext"/>
              <w:rPr>
                <w:b/>
                <w:bCs/>
                <w:sz w:val="22"/>
                <w:szCs w:val="28"/>
              </w:rPr>
            </w:pPr>
            <w:r w:rsidRPr="00C15728">
              <w:rPr>
                <w:b/>
                <w:bCs/>
                <w:sz w:val="22"/>
                <w:szCs w:val="28"/>
              </w:rPr>
              <w:t>Taste</w:t>
            </w:r>
          </w:p>
        </w:tc>
        <w:tc>
          <w:tcPr>
            <w:tcW w:w="3364" w:type="dxa"/>
          </w:tcPr>
          <w:p w14:paraId="144C3C7F" w14:textId="22B8315F" w:rsidR="00AE57B7" w:rsidRPr="00C15728" w:rsidRDefault="00AE57B7" w:rsidP="00AE57B7">
            <w:pPr>
              <w:pStyle w:val="Flietext"/>
              <w:rPr>
                <w:b/>
                <w:bCs/>
                <w:sz w:val="22"/>
                <w:szCs w:val="28"/>
              </w:rPr>
            </w:pPr>
            <w:r w:rsidRPr="00C15728">
              <w:rPr>
                <w:b/>
                <w:bCs/>
                <w:sz w:val="22"/>
                <w:szCs w:val="28"/>
              </w:rPr>
              <w:t>Aktion</w:t>
            </w:r>
          </w:p>
        </w:tc>
      </w:tr>
      <w:tr w:rsidR="00AE57B7" w:rsidRPr="00C15728" w14:paraId="0194EBAE" w14:textId="77777777" w:rsidTr="00523975">
        <w:tc>
          <w:tcPr>
            <w:tcW w:w="1309" w:type="dxa"/>
          </w:tcPr>
          <w:p w14:paraId="26CE0CA2" w14:textId="2922F4B6" w:rsidR="00AE57B7" w:rsidRPr="00C15728" w:rsidRDefault="00AE57B7" w:rsidP="00AE57B7">
            <w:pPr>
              <w:pStyle w:val="Flietext"/>
              <w:rPr>
                <w:sz w:val="22"/>
                <w:szCs w:val="28"/>
              </w:rPr>
            </w:pPr>
            <w:r w:rsidRPr="00C15728">
              <w:rPr>
                <w:sz w:val="22"/>
                <w:szCs w:val="28"/>
              </w:rPr>
              <w:t>a</w:t>
            </w:r>
          </w:p>
        </w:tc>
        <w:tc>
          <w:tcPr>
            <w:tcW w:w="3364" w:type="dxa"/>
          </w:tcPr>
          <w:p w14:paraId="49C765B0" w14:textId="14F8DD23" w:rsidR="00AE57B7" w:rsidRPr="00C15728" w:rsidRDefault="00AE57B7" w:rsidP="00AE57B7">
            <w:pPr>
              <w:pStyle w:val="Flietext"/>
              <w:rPr>
                <w:sz w:val="22"/>
                <w:szCs w:val="28"/>
              </w:rPr>
            </w:pPr>
            <w:r w:rsidRPr="00C15728">
              <w:rPr>
                <w:sz w:val="22"/>
                <w:szCs w:val="28"/>
              </w:rPr>
              <w:t>Animation</w:t>
            </w:r>
          </w:p>
        </w:tc>
      </w:tr>
      <w:tr w:rsidR="00AE57B7" w:rsidRPr="00C15728" w14:paraId="331A1763" w14:textId="77777777" w:rsidTr="00523975">
        <w:tc>
          <w:tcPr>
            <w:tcW w:w="1309" w:type="dxa"/>
          </w:tcPr>
          <w:p w14:paraId="4922246A" w14:textId="1250B28F" w:rsidR="00AE57B7" w:rsidRPr="00C15728" w:rsidRDefault="00AE57B7" w:rsidP="00AE57B7">
            <w:pPr>
              <w:pStyle w:val="Flietext"/>
              <w:rPr>
                <w:sz w:val="22"/>
                <w:szCs w:val="28"/>
              </w:rPr>
            </w:pPr>
            <w:r w:rsidRPr="00C15728">
              <w:rPr>
                <w:sz w:val="22"/>
                <w:szCs w:val="28"/>
              </w:rPr>
              <w:t>v/z</w:t>
            </w:r>
          </w:p>
        </w:tc>
        <w:tc>
          <w:tcPr>
            <w:tcW w:w="3364" w:type="dxa"/>
          </w:tcPr>
          <w:p w14:paraId="3DDBC4CF" w14:textId="16459941" w:rsidR="00AE57B7" w:rsidRPr="00C15728" w:rsidRDefault="00AE57B7" w:rsidP="00AE57B7">
            <w:pPr>
              <w:pStyle w:val="Flietext"/>
              <w:rPr>
                <w:sz w:val="22"/>
                <w:szCs w:val="28"/>
              </w:rPr>
            </w:pPr>
            <w:r w:rsidRPr="00C15728">
              <w:rPr>
                <w:sz w:val="22"/>
                <w:szCs w:val="28"/>
              </w:rPr>
              <w:t>Zoom +/-</w:t>
            </w:r>
          </w:p>
        </w:tc>
      </w:tr>
      <w:tr w:rsidR="00AE57B7" w:rsidRPr="00C15728" w14:paraId="1D17968F" w14:textId="77777777" w:rsidTr="00523975">
        <w:tc>
          <w:tcPr>
            <w:tcW w:w="1309" w:type="dxa"/>
          </w:tcPr>
          <w:p w14:paraId="0AFFF0CF" w14:textId="395B804F" w:rsidR="00AE57B7" w:rsidRPr="00C15728" w:rsidRDefault="00523975" w:rsidP="00AE57B7">
            <w:pPr>
              <w:pStyle w:val="Flietext"/>
              <w:rPr>
                <w:sz w:val="22"/>
                <w:szCs w:val="28"/>
              </w:rPr>
            </w:pPr>
            <w:r w:rsidRPr="00C15728">
              <w:rPr>
                <w:sz w:val="22"/>
                <w:szCs w:val="28"/>
              </w:rPr>
              <w:t>c</w:t>
            </w:r>
          </w:p>
        </w:tc>
        <w:tc>
          <w:tcPr>
            <w:tcW w:w="3364" w:type="dxa"/>
          </w:tcPr>
          <w:p w14:paraId="17C5DF63" w14:textId="4E6C18F0" w:rsidR="00AE57B7" w:rsidRPr="00C15728" w:rsidRDefault="00523975" w:rsidP="00AE57B7">
            <w:pPr>
              <w:pStyle w:val="Flietext"/>
              <w:rPr>
                <w:sz w:val="22"/>
                <w:szCs w:val="28"/>
              </w:rPr>
            </w:pPr>
            <w:r w:rsidRPr="00C15728">
              <w:rPr>
                <w:sz w:val="22"/>
                <w:szCs w:val="28"/>
              </w:rPr>
              <w:t>Rückseitenentfernung an/aus</w:t>
            </w:r>
          </w:p>
        </w:tc>
      </w:tr>
      <w:tr w:rsidR="00AE57B7" w:rsidRPr="00C15728" w14:paraId="17BC8D2F" w14:textId="77777777" w:rsidTr="00523975">
        <w:tc>
          <w:tcPr>
            <w:tcW w:w="1309" w:type="dxa"/>
          </w:tcPr>
          <w:p w14:paraId="2CF7AB44" w14:textId="4AD7227B" w:rsidR="00AE57B7" w:rsidRPr="00C15728" w:rsidRDefault="00AE57B7" w:rsidP="00AE57B7">
            <w:pPr>
              <w:pStyle w:val="Flietext"/>
              <w:rPr>
                <w:sz w:val="22"/>
                <w:szCs w:val="28"/>
              </w:rPr>
            </w:pPr>
            <w:r w:rsidRPr="00C15728">
              <w:rPr>
                <w:sz w:val="22"/>
                <w:szCs w:val="28"/>
              </w:rPr>
              <w:t>t</w:t>
            </w:r>
          </w:p>
        </w:tc>
        <w:tc>
          <w:tcPr>
            <w:tcW w:w="3364" w:type="dxa"/>
          </w:tcPr>
          <w:p w14:paraId="347215D6" w14:textId="66BF40FF" w:rsidR="00AE57B7" w:rsidRPr="00C15728" w:rsidRDefault="00AE57B7" w:rsidP="00AE57B7">
            <w:pPr>
              <w:pStyle w:val="Flietext"/>
              <w:rPr>
                <w:sz w:val="22"/>
                <w:szCs w:val="28"/>
              </w:rPr>
            </w:pPr>
            <w:r w:rsidRPr="00C15728">
              <w:rPr>
                <w:sz w:val="22"/>
                <w:szCs w:val="28"/>
              </w:rPr>
              <w:t>Tiefenpuffer an/aus</w:t>
            </w:r>
          </w:p>
        </w:tc>
      </w:tr>
      <w:tr w:rsidR="00AE57B7" w:rsidRPr="00C15728" w14:paraId="0FE1E423" w14:textId="77777777" w:rsidTr="00523975">
        <w:tc>
          <w:tcPr>
            <w:tcW w:w="1309" w:type="dxa"/>
          </w:tcPr>
          <w:p w14:paraId="378100C4" w14:textId="0F823CBC" w:rsidR="00AE57B7" w:rsidRPr="00C15728" w:rsidRDefault="00AE57B7" w:rsidP="00AE57B7">
            <w:pPr>
              <w:pStyle w:val="Flietext"/>
              <w:rPr>
                <w:sz w:val="22"/>
                <w:szCs w:val="28"/>
              </w:rPr>
            </w:pPr>
            <w:r w:rsidRPr="00C15728">
              <w:rPr>
                <w:sz w:val="22"/>
                <w:szCs w:val="28"/>
              </w:rPr>
              <w:t>e</w:t>
            </w:r>
          </w:p>
        </w:tc>
        <w:tc>
          <w:tcPr>
            <w:tcW w:w="3364" w:type="dxa"/>
          </w:tcPr>
          <w:p w14:paraId="6B073DFC" w14:textId="6904554D" w:rsidR="00AE57B7" w:rsidRPr="00C15728" w:rsidRDefault="00AE57B7" w:rsidP="00AE57B7">
            <w:pPr>
              <w:pStyle w:val="Flietext"/>
              <w:rPr>
                <w:sz w:val="22"/>
                <w:szCs w:val="28"/>
              </w:rPr>
            </w:pPr>
            <w:r w:rsidRPr="00C15728">
              <w:rPr>
                <w:sz w:val="22"/>
                <w:szCs w:val="28"/>
              </w:rPr>
              <w:t>Exit</w:t>
            </w:r>
          </w:p>
        </w:tc>
      </w:tr>
      <w:tr w:rsidR="00AE57B7" w:rsidRPr="00C15728" w14:paraId="76DDC3BA" w14:textId="77777777" w:rsidTr="00523975">
        <w:tc>
          <w:tcPr>
            <w:tcW w:w="1309" w:type="dxa"/>
          </w:tcPr>
          <w:p w14:paraId="791D30E5" w14:textId="5D81C1EC" w:rsidR="00AE57B7" w:rsidRPr="00C15728" w:rsidRDefault="00AE57B7" w:rsidP="00AE57B7">
            <w:pPr>
              <w:pStyle w:val="Flietext"/>
              <w:rPr>
                <w:sz w:val="22"/>
                <w:szCs w:val="28"/>
              </w:rPr>
            </w:pPr>
            <w:r w:rsidRPr="00C15728">
              <w:rPr>
                <w:sz w:val="22"/>
                <w:szCs w:val="28"/>
              </w:rPr>
              <w:t>Pfeiltasten</w:t>
            </w:r>
          </w:p>
        </w:tc>
        <w:tc>
          <w:tcPr>
            <w:tcW w:w="3364" w:type="dxa"/>
          </w:tcPr>
          <w:p w14:paraId="6FE9C955" w14:textId="4546182A" w:rsidR="00AE57B7" w:rsidRPr="00C15728" w:rsidRDefault="00AE57B7" w:rsidP="00AE57B7">
            <w:pPr>
              <w:pStyle w:val="Flietext"/>
              <w:rPr>
                <w:sz w:val="22"/>
                <w:szCs w:val="28"/>
              </w:rPr>
            </w:pPr>
            <w:r w:rsidRPr="00C15728">
              <w:rPr>
                <w:sz w:val="22"/>
                <w:szCs w:val="28"/>
              </w:rPr>
              <w:t>Kamera rotieren</w:t>
            </w:r>
          </w:p>
        </w:tc>
      </w:tr>
      <w:tr w:rsidR="00AE57B7" w:rsidRPr="00C15728" w14:paraId="11BF24E6" w14:textId="77777777" w:rsidTr="00523975">
        <w:tc>
          <w:tcPr>
            <w:tcW w:w="1309" w:type="dxa"/>
          </w:tcPr>
          <w:p w14:paraId="41CE78B7" w14:textId="4B30BC1E" w:rsidR="00AE57B7" w:rsidRPr="00C15728" w:rsidRDefault="00AE57B7" w:rsidP="00AE57B7">
            <w:pPr>
              <w:pStyle w:val="Flietext"/>
              <w:rPr>
                <w:sz w:val="22"/>
                <w:szCs w:val="28"/>
              </w:rPr>
            </w:pPr>
            <w:r w:rsidRPr="00C15728">
              <w:rPr>
                <w:sz w:val="22"/>
                <w:szCs w:val="28"/>
              </w:rPr>
              <w:t>Maustasten</w:t>
            </w:r>
          </w:p>
        </w:tc>
        <w:tc>
          <w:tcPr>
            <w:tcW w:w="3364" w:type="dxa"/>
          </w:tcPr>
          <w:p w14:paraId="28F9C9CA" w14:textId="1FB76DFC" w:rsidR="00AE57B7" w:rsidRPr="00C15728" w:rsidRDefault="00AE57B7" w:rsidP="00AE57B7">
            <w:pPr>
              <w:pStyle w:val="Flietext"/>
              <w:rPr>
                <w:sz w:val="22"/>
                <w:szCs w:val="28"/>
              </w:rPr>
            </w:pPr>
            <w:r w:rsidRPr="00C15728">
              <w:rPr>
                <w:sz w:val="22"/>
                <w:szCs w:val="28"/>
              </w:rPr>
              <w:t xml:space="preserve">Kamera </w:t>
            </w:r>
            <w:r w:rsidR="00523975" w:rsidRPr="00C15728">
              <w:rPr>
                <w:sz w:val="22"/>
                <w:szCs w:val="28"/>
              </w:rPr>
              <w:t>bewegen</w:t>
            </w:r>
          </w:p>
        </w:tc>
      </w:tr>
    </w:tbl>
    <w:p w14:paraId="1D3808C7" w14:textId="77777777" w:rsidR="00AE57B7" w:rsidRPr="00C15728" w:rsidRDefault="00AE57B7" w:rsidP="00AE57B7">
      <w:pPr>
        <w:pStyle w:val="Flietext"/>
        <w:rPr>
          <w:sz w:val="22"/>
          <w:szCs w:val="28"/>
        </w:rPr>
      </w:pPr>
    </w:p>
    <w:p w14:paraId="38F83E80" w14:textId="2F4CD379" w:rsidR="00C15728" w:rsidRPr="00C15728" w:rsidRDefault="00C15728" w:rsidP="00AE57B7">
      <w:pPr>
        <w:pStyle w:val="Flietext"/>
        <w:rPr>
          <w:sz w:val="22"/>
          <w:szCs w:val="28"/>
        </w:rPr>
      </w:pPr>
      <w:r w:rsidRPr="00C15728">
        <w:rPr>
          <w:sz w:val="22"/>
          <w:szCs w:val="28"/>
        </w:rPr>
        <w:t>Die meisten Tasten- und Maussteuerungen habe ich aus den Praktika übernommen, da man so die erzeugten Objekte am besten ansehen kann und schauen, welche Dinge in dem Programm noch verbessert werden müssen.</w:t>
      </w:r>
    </w:p>
    <w:p w14:paraId="21B78A3A" w14:textId="7BC0406D" w:rsidR="006B267A" w:rsidRDefault="006B267A" w:rsidP="006B267A">
      <w:pPr>
        <w:pStyle w:val="S1"/>
        <w:numPr>
          <w:ilvl w:val="0"/>
          <w:numId w:val="0"/>
        </w:numPr>
        <w:ind w:left="567" w:hanging="567"/>
      </w:pPr>
      <w:bookmarkStart w:id="5" w:name="_Toc194232184"/>
      <w:r>
        <w:t>Probleme</w:t>
      </w:r>
      <w:bookmarkEnd w:id="5"/>
    </w:p>
    <w:p w14:paraId="1F4B2B3B" w14:textId="2F93057C" w:rsidR="00523975" w:rsidRPr="00C15728" w:rsidRDefault="00523975" w:rsidP="00523975">
      <w:pPr>
        <w:pStyle w:val="Flietext"/>
        <w:rPr>
          <w:b/>
          <w:bCs/>
          <w:sz w:val="22"/>
          <w:szCs w:val="28"/>
        </w:rPr>
      </w:pPr>
      <w:r w:rsidRPr="00C15728">
        <w:rPr>
          <w:b/>
          <w:bCs/>
          <w:sz w:val="22"/>
          <w:szCs w:val="28"/>
        </w:rPr>
        <w:t>Texturierung und Umrandung des Schachbretts</w:t>
      </w:r>
    </w:p>
    <w:p w14:paraId="4F97B25B" w14:textId="09A233B7" w:rsidR="003A09BF" w:rsidRPr="00C15728" w:rsidRDefault="00523975" w:rsidP="00523975">
      <w:pPr>
        <w:pStyle w:val="Flietext"/>
        <w:rPr>
          <w:sz w:val="22"/>
          <w:szCs w:val="28"/>
        </w:rPr>
      </w:pPr>
      <w:r w:rsidRPr="00C15728">
        <w:rPr>
          <w:sz w:val="22"/>
          <w:szCs w:val="28"/>
        </w:rPr>
        <w:t xml:space="preserve">Die Umrandung des Schachbretts war anfänglich nicht wie gewünscht. Die Erweiterung des 8x8-Musters auf ein 10x10-Muster war zwar keine schlechte Idee, allerdings sah das komisch aus und </w:t>
      </w:r>
      <w:r w:rsidR="003A09BF" w:rsidRPr="00C15728">
        <w:rPr>
          <w:sz w:val="22"/>
          <w:szCs w:val="28"/>
        </w:rPr>
        <w:t xml:space="preserve">nicht sehr natürlich. </w:t>
      </w:r>
    </w:p>
    <w:p w14:paraId="497FA0C3" w14:textId="510E8C50" w:rsidR="003A09BF" w:rsidRPr="00C15728" w:rsidRDefault="003A09BF" w:rsidP="00523975">
      <w:pPr>
        <w:pStyle w:val="Flietext"/>
        <w:rPr>
          <w:sz w:val="22"/>
          <w:szCs w:val="28"/>
        </w:rPr>
      </w:pPr>
      <w:r w:rsidRPr="00C15728">
        <w:rPr>
          <w:sz w:val="22"/>
          <w:szCs w:val="28"/>
        </w:rPr>
        <w:t>Lösung: Ich habe einen Quader, den ich unter das Schachbrett gelegt habe auch als Rand verwendet, indem ich den Quader größer erzeugt habe, als das Schachbrett-Muster. Dadurch sah das Schachbrett natürlicher aus.</w:t>
      </w:r>
    </w:p>
    <w:p w14:paraId="7AB54315" w14:textId="6688AB6F" w:rsidR="003A09BF" w:rsidRPr="00C15728" w:rsidRDefault="003A09BF" w:rsidP="00523975">
      <w:pPr>
        <w:pStyle w:val="Flietext"/>
        <w:rPr>
          <w:b/>
          <w:bCs/>
          <w:sz w:val="22"/>
          <w:szCs w:val="28"/>
        </w:rPr>
      </w:pPr>
      <w:r w:rsidRPr="00C15728">
        <w:rPr>
          <w:b/>
          <w:bCs/>
          <w:sz w:val="22"/>
          <w:szCs w:val="28"/>
        </w:rPr>
        <w:t>Schwierigkeiten bei der Positionierung von Figuren</w:t>
      </w:r>
    </w:p>
    <w:p w14:paraId="544F3E57" w14:textId="375C0B6C" w:rsidR="003A09BF" w:rsidRPr="00C15728" w:rsidRDefault="003A09BF" w:rsidP="00523975">
      <w:pPr>
        <w:pStyle w:val="Flietext"/>
        <w:rPr>
          <w:sz w:val="22"/>
          <w:szCs w:val="28"/>
        </w:rPr>
      </w:pPr>
      <w:r w:rsidRPr="00C15728">
        <w:rPr>
          <w:sz w:val="22"/>
          <w:szCs w:val="28"/>
        </w:rPr>
        <w:lastRenderedPageBreak/>
        <w:t>Die Positionierung der Figuren auf dem Schachbrett war schwer erkennbar, da die ganzen Koordinaten allgemein nicht sonderlich gut greifbar sind.</w:t>
      </w:r>
    </w:p>
    <w:p w14:paraId="62364B04" w14:textId="4C325B6C" w:rsidR="003A09BF" w:rsidRPr="00C15728" w:rsidRDefault="003A09BF" w:rsidP="00523975">
      <w:pPr>
        <w:pStyle w:val="Flietext"/>
        <w:rPr>
          <w:sz w:val="22"/>
          <w:szCs w:val="28"/>
        </w:rPr>
      </w:pPr>
      <w:r w:rsidRPr="00C15728">
        <w:rPr>
          <w:sz w:val="22"/>
          <w:szCs w:val="28"/>
        </w:rPr>
        <w:t>Lösung: Die Funktion getChessboardPosition() wurde implementiert, um die Positionen der Figuren zu berechnen und korrekt auf dem Brett zu platzieren. Diese Funktion gibt die Koordinaten der entsprechenden Felder auf dem Schachbrett zurück.</w:t>
      </w:r>
    </w:p>
    <w:p w14:paraId="4067DEF2" w14:textId="10DB963D" w:rsidR="003A09BF" w:rsidRDefault="003A09BF" w:rsidP="00574E87">
      <w:pPr>
        <w:pStyle w:val="S2"/>
        <w:numPr>
          <w:ilvl w:val="0"/>
          <w:numId w:val="0"/>
        </w:numPr>
        <w:ind w:left="567" w:hanging="567"/>
      </w:pPr>
      <w:bookmarkStart w:id="6" w:name="_Toc194232185"/>
      <w:r>
        <w:t>Aktuelle Probleme</w:t>
      </w:r>
      <w:bookmarkEnd w:id="6"/>
    </w:p>
    <w:p w14:paraId="150329D8" w14:textId="77777777" w:rsidR="003A09BF" w:rsidRPr="00C15728" w:rsidRDefault="003A09BF" w:rsidP="003A09BF">
      <w:pPr>
        <w:pStyle w:val="Flietext"/>
        <w:rPr>
          <w:b/>
          <w:bCs/>
          <w:sz w:val="22"/>
          <w:szCs w:val="28"/>
        </w:rPr>
      </w:pPr>
      <w:r w:rsidRPr="00C15728">
        <w:rPr>
          <w:b/>
          <w:bCs/>
          <w:sz w:val="22"/>
          <w:szCs w:val="28"/>
        </w:rPr>
        <w:t>Begrenzte Steuerung durch GLUT</w:t>
      </w:r>
    </w:p>
    <w:p w14:paraId="35690C4D" w14:textId="77777777" w:rsidR="003A09BF" w:rsidRPr="00C15728" w:rsidRDefault="003A09BF" w:rsidP="003A09BF">
      <w:pPr>
        <w:pStyle w:val="Flietext"/>
        <w:rPr>
          <w:sz w:val="22"/>
          <w:szCs w:val="28"/>
        </w:rPr>
      </w:pPr>
      <w:r w:rsidRPr="00C15728">
        <w:rPr>
          <w:sz w:val="22"/>
          <w:szCs w:val="28"/>
        </w:rPr>
        <w:t>Ich wollte zuerst die Animation etwas ausgefeilter machen, sodass man steuern kann, wo die Figur sich hin bewegt. Zum Beispiel wenn man die Tasten a+1 drückt, bewegt sich die ausgewählte Figur zu A1. Allerdings unterstützt GLUT keine Erkennung gleichzeitiger Eingabe mehrerer Tasten, weshalb ich die Animation statisch gelassen habe.</w:t>
      </w:r>
    </w:p>
    <w:p w14:paraId="1A09AEBB" w14:textId="77777777" w:rsidR="003A09BF" w:rsidRPr="00C15728" w:rsidRDefault="003A09BF" w:rsidP="003A09BF">
      <w:pPr>
        <w:pStyle w:val="Flietext"/>
        <w:rPr>
          <w:sz w:val="22"/>
          <w:szCs w:val="28"/>
        </w:rPr>
      </w:pPr>
      <w:r w:rsidRPr="00C15728">
        <w:rPr>
          <w:sz w:val="22"/>
          <w:szCs w:val="28"/>
        </w:rPr>
        <w:t>Lösung: Das Problem wurde nicht wirklich gelöst, da GLUT dies technisch nicht unterstützt. Eine bessere Steuerung könnte man mit einer anderen Bibliothek umgesetzt werden.</w:t>
      </w:r>
    </w:p>
    <w:p w14:paraId="642773B1" w14:textId="77777777" w:rsidR="003A09BF" w:rsidRPr="00C15728" w:rsidRDefault="003A09BF" w:rsidP="003A09BF">
      <w:pPr>
        <w:pStyle w:val="Flietext"/>
        <w:rPr>
          <w:b/>
          <w:bCs/>
          <w:sz w:val="22"/>
          <w:szCs w:val="28"/>
        </w:rPr>
      </w:pPr>
      <w:r w:rsidRPr="00C15728">
        <w:rPr>
          <w:b/>
          <w:bCs/>
          <w:sz w:val="22"/>
          <w:szCs w:val="28"/>
        </w:rPr>
        <w:t>Kein Feedback oder Interaktivität für Nutzende</w:t>
      </w:r>
    </w:p>
    <w:p w14:paraId="76C44F69" w14:textId="2B9FFFBA" w:rsidR="003A09BF" w:rsidRPr="00C15728" w:rsidRDefault="003A09BF" w:rsidP="003A09BF">
      <w:pPr>
        <w:pStyle w:val="Flietext"/>
        <w:rPr>
          <w:sz w:val="22"/>
          <w:szCs w:val="28"/>
        </w:rPr>
      </w:pPr>
      <w:r w:rsidRPr="00C15728">
        <w:rPr>
          <w:sz w:val="22"/>
          <w:szCs w:val="28"/>
        </w:rPr>
        <w:t>Das Programm bietet keine Möglichkeit, mit den Schachfiguren zu interagieren, z. B. durch Ziehen und Setzen von Figuren.</w:t>
      </w:r>
    </w:p>
    <w:p w14:paraId="4A575FCD" w14:textId="44D42A9B" w:rsidR="003A09BF" w:rsidRPr="00C15728" w:rsidRDefault="003A09BF" w:rsidP="00523975">
      <w:pPr>
        <w:pStyle w:val="Flietext"/>
        <w:rPr>
          <w:sz w:val="22"/>
          <w:szCs w:val="28"/>
        </w:rPr>
      </w:pPr>
      <w:r w:rsidRPr="00C15728">
        <w:rPr>
          <w:sz w:val="22"/>
          <w:szCs w:val="28"/>
        </w:rPr>
        <w:t>Lösung: Eine vollständige Schachspiel-Logik oder eine Benutzeroberfläche zur Auswahl und Bewegung von Figuren wäre notwendig, um Interaktivität zu ermöglichen. Das müsste noch entwickelt werden.</w:t>
      </w:r>
    </w:p>
    <w:p w14:paraId="54E24B4E" w14:textId="1A52ACFD" w:rsidR="003A09BF" w:rsidRPr="00C15728" w:rsidRDefault="003A09BF" w:rsidP="00523975">
      <w:pPr>
        <w:pStyle w:val="Flietext"/>
        <w:rPr>
          <w:b/>
          <w:bCs/>
          <w:sz w:val="22"/>
          <w:szCs w:val="28"/>
        </w:rPr>
      </w:pPr>
      <w:r w:rsidRPr="00C15728">
        <w:rPr>
          <w:b/>
          <w:bCs/>
          <w:sz w:val="22"/>
          <w:szCs w:val="28"/>
        </w:rPr>
        <w:t>Eingeschränkte Perspektiven und Kamera-Steuerung</w:t>
      </w:r>
    </w:p>
    <w:p w14:paraId="0C074AB8" w14:textId="2B9F986F" w:rsidR="003A09BF" w:rsidRPr="00C15728" w:rsidRDefault="003A09BF" w:rsidP="00523975">
      <w:pPr>
        <w:pStyle w:val="Flietext"/>
        <w:rPr>
          <w:sz w:val="22"/>
          <w:szCs w:val="28"/>
        </w:rPr>
      </w:pPr>
      <w:r w:rsidRPr="00C15728">
        <w:rPr>
          <w:sz w:val="22"/>
          <w:szCs w:val="28"/>
        </w:rPr>
        <w:t>Die verschiedenen Perspektiven sind festgelegt und bieten keine flexible Steuerung durch den Nutzenden.</w:t>
      </w:r>
      <w:r w:rsidR="00DF11A2" w:rsidRPr="00C15728">
        <w:rPr>
          <w:sz w:val="22"/>
          <w:szCs w:val="28"/>
        </w:rPr>
        <w:t xml:space="preserve"> Desweiteren ist die Bewegung der Kamera durch die Maus sehr unintuitiv und das Bild überschlägt sich manchmal.</w:t>
      </w:r>
    </w:p>
    <w:p w14:paraId="4DC382F1" w14:textId="01BB6C66" w:rsidR="00DF11A2" w:rsidRPr="00C15728" w:rsidRDefault="00DF11A2" w:rsidP="00523975">
      <w:pPr>
        <w:pStyle w:val="Flietext"/>
        <w:rPr>
          <w:sz w:val="22"/>
          <w:szCs w:val="28"/>
        </w:rPr>
      </w:pPr>
      <w:r w:rsidRPr="00C15728">
        <w:rPr>
          <w:sz w:val="22"/>
          <w:szCs w:val="28"/>
        </w:rPr>
        <w:t>Lösung: Man könnte eine größere Auswahl an Perspektiven anbieten.</w:t>
      </w:r>
    </w:p>
    <w:p w14:paraId="1567DFF4" w14:textId="77777777" w:rsidR="00C15728" w:rsidRPr="00C15728" w:rsidRDefault="00C15728" w:rsidP="00C15728">
      <w:pPr>
        <w:pStyle w:val="Flietext"/>
        <w:rPr>
          <w:b/>
          <w:bCs/>
          <w:sz w:val="22"/>
          <w:szCs w:val="28"/>
        </w:rPr>
      </w:pPr>
      <w:r w:rsidRPr="00C15728">
        <w:rPr>
          <w:b/>
          <w:bCs/>
          <w:sz w:val="22"/>
          <w:szCs w:val="28"/>
        </w:rPr>
        <w:t>Schlecht erkennbare Metalltexturen der Figuren</w:t>
      </w:r>
    </w:p>
    <w:p w14:paraId="4D07482A" w14:textId="77777777" w:rsidR="00C15728" w:rsidRPr="00C15728" w:rsidRDefault="00C15728" w:rsidP="00C15728">
      <w:pPr>
        <w:pStyle w:val="Flietext"/>
        <w:rPr>
          <w:sz w:val="22"/>
          <w:szCs w:val="28"/>
        </w:rPr>
      </w:pPr>
      <w:r w:rsidRPr="00C15728">
        <w:rPr>
          <w:sz w:val="22"/>
          <w:szCs w:val="28"/>
        </w:rPr>
        <w:t>Die Metalltextur der Figuren war schwer erkennbar, was zu einer schlechten visuellen Darstellung führte. Komplett zufrieden bin ich immernoch nicht, da die Mantelflächen der Figuren die Texturen irgendwie nicht gut wiedergeben können. Wenn man eine gemusterte Textur nehmen möchte für die Figuren, lässt sich das Muster kaum erkennen.</w:t>
      </w:r>
    </w:p>
    <w:p w14:paraId="2B6859C3" w14:textId="77777777" w:rsidR="00C15728" w:rsidRPr="00C15728" w:rsidRDefault="00C15728" w:rsidP="00C15728">
      <w:pPr>
        <w:pStyle w:val="Flietext"/>
        <w:rPr>
          <w:sz w:val="22"/>
          <w:szCs w:val="28"/>
        </w:rPr>
      </w:pPr>
      <w:r w:rsidRPr="00C15728">
        <w:rPr>
          <w:sz w:val="22"/>
          <w:szCs w:val="28"/>
        </w:rPr>
        <w:t>Lösung: Man könnte eine andere Berechnung und für die Erzeugung der Schachfiguren verwenden, worauf sich die Texturen besser abbilden lassen.</w:t>
      </w:r>
    </w:p>
    <w:p w14:paraId="27DD5438" w14:textId="6E72D52D" w:rsidR="006B267A" w:rsidRDefault="006B267A" w:rsidP="006B267A">
      <w:pPr>
        <w:pStyle w:val="S1"/>
        <w:numPr>
          <w:ilvl w:val="0"/>
          <w:numId w:val="0"/>
        </w:numPr>
        <w:ind w:left="567" w:hanging="567"/>
      </w:pPr>
      <w:bookmarkStart w:id="7" w:name="_Toc194232186"/>
      <w:r>
        <w:t>Ergebnisse</w:t>
      </w:r>
      <w:bookmarkEnd w:id="7"/>
    </w:p>
    <w:p w14:paraId="53AF027B" w14:textId="078EBCD5" w:rsidR="00DF11A2" w:rsidRPr="00C15728" w:rsidRDefault="00DF11A2" w:rsidP="00DF11A2">
      <w:pPr>
        <w:pStyle w:val="Flietext"/>
        <w:rPr>
          <w:sz w:val="22"/>
          <w:szCs w:val="28"/>
        </w:rPr>
      </w:pPr>
      <w:r w:rsidRPr="00C15728">
        <w:rPr>
          <w:sz w:val="22"/>
          <w:szCs w:val="28"/>
        </w:rPr>
        <w:t>Das entwicklete 3D-Schachbrettprogramm hat alle grundlegenden Anforderungen erfolgreich umgesetzt und demonstriert die praktische Anwendung zentraler Computergrafik-Konzepte. Als wichtigste Ergebnisse lassen sich folgende Punkte hervorheben:</w:t>
      </w:r>
    </w:p>
    <w:p w14:paraId="2FF66B3D" w14:textId="56A053F2" w:rsidR="00DF11A2" w:rsidRPr="00C15728" w:rsidRDefault="00DF11A2" w:rsidP="00DF11A2">
      <w:pPr>
        <w:pStyle w:val="Flietext"/>
        <w:rPr>
          <w:sz w:val="22"/>
          <w:szCs w:val="28"/>
        </w:rPr>
      </w:pPr>
      <w:r w:rsidRPr="00C15728">
        <w:rPr>
          <w:sz w:val="22"/>
          <w:szCs w:val="28"/>
        </w:rPr>
        <w:t xml:space="preserve">Das Programm zeigt ein vollständiges texturiertes Schachbrett mit realistischer Holzmaserung und metallischen Spielfiguren, die sich deutlich vom Untergrund abheben. </w:t>
      </w:r>
      <w:r w:rsidRPr="00C15728">
        <w:rPr>
          <w:sz w:val="22"/>
          <w:szCs w:val="28"/>
        </w:rPr>
        <w:lastRenderedPageBreak/>
        <w:t>Durch die Implementierung verschiedener Lichtquellen, inklusive Umgebungslicht, diffusem Licht, Glanzlichtern und einem gezielten Spotlight, entsteht eine plastische und ansprechende Darstellung der 3D-Szene.</w:t>
      </w:r>
    </w:p>
    <w:p w14:paraId="17854E9C" w14:textId="014F084B" w:rsidR="00DF11A2" w:rsidRPr="00C15728" w:rsidRDefault="00DF11A2" w:rsidP="00DF11A2">
      <w:pPr>
        <w:pStyle w:val="Flietext"/>
        <w:rPr>
          <w:sz w:val="22"/>
          <w:szCs w:val="28"/>
        </w:rPr>
      </w:pPr>
      <w:r w:rsidRPr="00C15728">
        <w:rPr>
          <w:sz w:val="22"/>
          <w:szCs w:val="28"/>
        </w:rPr>
        <w:t>Ein Erfolg ist die Multi-Viewport-Darstellung, die es ermöglicht, das Schachbrett gleichzeitig aus vier verschiedenen Perspektiven zu betrachten. Die perspektivische Hauptansicht, Draufsicht und Seitenansicht bieten dem Nutzenden unterschiedliche Einblicke in die Szene, während alle Viewports konsistent und synchron bleiben.</w:t>
      </w:r>
    </w:p>
    <w:p w14:paraId="5822665F" w14:textId="104FC144" w:rsidR="00DF11A2" w:rsidRPr="00C15728" w:rsidRDefault="00DF11A2" w:rsidP="00DF11A2">
      <w:pPr>
        <w:pStyle w:val="Flietext"/>
        <w:rPr>
          <w:sz w:val="22"/>
          <w:szCs w:val="28"/>
        </w:rPr>
      </w:pPr>
      <w:r w:rsidRPr="00C15728">
        <w:rPr>
          <w:sz w:val="22"/>
          <w:szCs w:val="28"/>
        </w:rPr>
        <w:t>Die Animation der Spielfiguren, insbesonder die Bewegung eines Bauern auf Knopfdruck, funktionier flüssig und veranschaulicht die korrekte Implementierung von Transformationsmatrizen und zeitbasierten Interpolationen. Die Steuerung per Tastatur ermöglich es, zwischen verschiedenen Ansichten zu wechseln und bestimmte Rendering-Effekte wie Transparenz oder Tiefenpuffer ein- und auszuschalten.</w:t>
      </w:r>
    </w:p>
    <w:p w14:paraId="06A01BAA" w14:textId="6FB47542" w:rsidR="00DF11A2" w:rsidRPr="00C15728" w:rsidRDefault="00DF11A2" w:rsidP="00DF11A2">
      <w:pPr>
        <w:pStyle w:val="Flietext"/>
        <w:rPr>
          <w:sz w:val="22"/>
          <w:szCs w:val="28"/>
        </w:rPr>
      </w:pPr>
      <w:r w:rsidRPr="00C15728">
        <w:rPr>
          <w:sz w:val="22"/>
          <w:szCs w:val="28"/>
        </w:rPr>
        <w:t>Zusammenfassend zeigt das Projekt, wie gut sich grundelgende Techniken der 3D-Grafikprgrammierung prakitsch umsetzen lassen, und bildet eine solide Basis für weiterführende Entwicklungen. Die Ergebnisse beweisen die Funktionsfähigkeit des Konzepts und liefern wertvolle Erkenntnisse für zukünftige Projekte in der Computergrafik.</w:t>
      </w:r>
    </w:p>
    <w:p w14:paraId="38F50E01" w14:textId="2C271E4C" w:rsidR="00972407" w:rsidRPr="00972407" w:rsidRDefault="00DA0935" w:rsidP="00972407">
      <w:pPr>
        <w:pStyle w:val="Flietext"/>
      </w:pPr>
      <w:r w:rsidRPr="00C15728">
        <w:rPr>
          <w:noProof/>
          <w:sz w:val="22"/>
          <w:szCs w:val="28"/>
        </w:rPr>
        <mc:AlternateContent>
          <mc:Choice Requires="wps">
            <w:drawing>
              <wp:anchor distT="0" distB="0" distL="114300" distR="114300" simplePos="0" relativeHeight="251689984" behindDoc="0" locked="0" layoutInCell="1" allowOverlap="1" wp14:anchorId="1C7CC6E1" wp14:editId="446280D3">
                <wp:simplePos x="0" y="0"/>
                <wp:positionH relativeFrom="column">
                  <wp:posOffset>2465705</wp:posOffset>
                </wp:positionH>
                <wp:positionV relativeFrom="paragraph">
                  <wp:posOffset>3887470</wp:posOffset>
                </wp:positionV>
                <wp:extent cx="1905000" cy="635"/>
                <wp:effectExtent l="0" t="0" r="0" b="0"/>
                <wp:wrapTopAndBottom/>
                <wp:docPr id="24978790" name="Text Box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6AC0888" w14:textId="6ED7A307" w:rsidR="00DA0935" w:rsidRPr="00156ACD" w:rsidRDefault="00DA0935" w:rsidP="00DA0935">
                            <w:pPr>
                              <w:pStyle w:val="Caption"/>
                              <w:rPr>
                                <w:noProof/>
                                <w:sz w:val="20"/>
                              </w:rPr>
                            </w:pPr>
                            <w:r>
                              <w:t xml:space="preserve">Abbildung </w:t>
                            </w:r>
                            <w:r>
                              <w:t>10: Rückseitenentfernung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CC6E1" id="_x0000_s1033" type="#_x0000_t202" style="position:absolute;margin-left:194.15pt;margin-top:306.1pt;width:15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WGQIAAD8EAAAOAAAAZHJzL2Uyb0RvYy54bWysU1Fv0zAQfkfiP1h+p0mHNi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HJeOhTfp3nlJKUu3l/HTGyy1GHPnxR0LIYlBxJk0SVON77&#10;MJROJbGTB6OrjTYm/sTE2iA7CtKva3RQI/hvVcbGWgvx1AAYd7LLHDEK/a5nuir5h2nGHVQnGh1h&#10;cIV3cqOp373w4Ukg2YBGImuHR1pqA13JYYw4awB//G0/1pM6lOWsI1uV3H8/CFScma+WdIsenAKc&#10;gt0U2EO7Bpp0To/GyRTSAQxmCmuE9oUcv4pdKCWspF4lD1O4DoO56cVItVqlInKaE+Hebp2M0BOv&#10;z/2LQDeqEkjMB5gMJ4pX4gy1SR63OgRiOikXeR1YHOkmlybtxxcVn8Gv/6nq8u6XPwEAAP//AwBQ&#10;SwMEFAAGAAgAAAAhABQPLoffAAAACwEAAA8AAABkcnMvZG93bnJldi54bWxMj7FOwzAQhnck3sE6&#10;JBZEnSZVFIU4VVXBAEtF6MLmxtc4EJ8j22nD22O60PH++/Tfd9V6NgM7ofO9JQHLRQIMqbWqp07A&#10;/uPlsQDmgyQlB0so4Ac9rOvbm0qWyp7pHU9N6FgsIV9KATqEseTctxqN9As7IsXd0TojQxxdx5WT&#10;51huBp4mSc6N7Cle0HLErcb2u5mMgN3qc6cfpuPz22aVudf9tM2/ukaI+7t58wQs4Bz+YfjTj+pQ&#10;R6eDnUh5NgjIiiKLqIB8mabAIpFfksMlyYDXFb/+of4FAAD//wMAUEsBAi0AFAAGAAgAAAAhALaD&#10;OJL+AAAA4QEAABMAAAAAAAAAAAAAAAAAAAAAAFtDb250ZW50X1R5cGVzXS54bWxQSwECLQAUAAYA&#10;CAAAACEAOP0h/9YAAACUAQAACwAAAAAAAAAAAAAAAAAvAQAAX3JlbHMvLnJlbHNQSwECLQAUAAYA&#10;CAAAACEAvpSx1hkCAAA/BAAADgAAAAAAAAAAAAAAAAAuAgAAZHJzL2Uyb0RvYy54bWxQSwECLQAU&#10;AAYACAAAACEAFA8uh98AAAALAQAADwAAAAAAAAAAAAAAAABzBAAAZHJzL2Rvd25yZXYueG1sUEsF&#10;BgAAAAAEAAQA8wAAAH8FAAAAAA==&#10;" stroked="f">
                <v:textbox style="mso-fit-shape-to-text:t" inset="0,0,0,0">
                  <w:txbxContent>
                    <w:p w14:paraId="16AC0888" w14:textId="6ED7A307" w:rsidR="00DA0935" w:rsidRPr="00156ACD" w:rsidRDefault="00DA0935" w:rsidP="00DA0935">
                      <w:pPr>
                        <w:pStyle w:val="Caption"/>
                        <w:rPr>
                          <w:noProof/>
                          <w:sz w:val="20"/>
                        </w:rPr>
                      </w:pPr>
                      <w:r>
                        <w:t xml:space="preserve">Abbildung </w:t>
                      </w:r>
                      <w:r>
                        <w:t>10: Rückseitenentfernung</w:t>
                      </w:r>
                    </w:p>
                  </w:txbxContent>
                </v:textbox>
                <w10:wrap type="topAndBottom"/>
              </v:shape>
            </w:pict>
          </mc:Fallback>
        </mc:AlternateContent>
      </w:r>
      <w:r w:rsidRPr="00C15728">
        <w:rPr>
          <w:noProof/>
          <w:sz w:val="22"/>
          <w:szCs w:val="28"/>
        </w:rPr>
        <w:drawing>
          <wp:anchor distT="0" distB="0" distL="114300" distR="114300" simplePos="0" relativeHeight="251681792" behindDoc="0" locked="0" layoutInCell="1" allowOverlap="1" wp14:anchorId="0449EA6F" wp14:editId="2773C67D">
            <wp:simplePos x="0" y="0"/>
            <wp:positionH relativeFrom="column">
              <wp:posOffset>2465909</wp:posOffset>
            </wp:positionH>
            <wp:positionV relativeFrom="paragraph">
              <wp:posOffset>2061134</wp:posOffset>
            </wp:positionV>
            <wp:extent cx="1905000" cy="1769745"/>
            <wp:effectExtent l="0" t="0" r="0" b="1905"/>
            <wp:wrapTopAndBottom/>
            <wp:docPr id="866423887" name="Picture 11" descr="A chess board with chess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3887" name="Picture 11" descr="A chess board with chess piec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5888" behindDoc="0" locked="0" layoutInCell="1" allowOverlap="1" wp14:anchorId="38724140" wp14:editId="78B3A4E7">
                <wp:simplePos x="0" y="0"/>
                <wp:positionH relativeFrom="column">
                  <wp:posOffset>2766695</wp:posOffset>
                </wp:positionH>
                <wp:positionV relativeFrom="paragraph">
                  <wp:posOffset>1693545</wp:posOffset>
                </wp:positionV>
                <wp:extent cx="1397000" cy="635"/>
                <wp:effectExtent l="0" t="0" r="0" b="0"/>
                <wp:wrapTopAndBottom/>
                <wp:docPr id="1230245867" name="Text Box 1"/>
                <wp:cNvGraphicFramePr/>
                <a:graphic xmlns:a="http://schemas.openxmlformats.org/drawingml/2006/main">
                  <a:graphicData uri="http://schemas.microsoft.com/office/word/2010/wordprocessingShape">
                    <wps:wsp>
                      <wps:cNvSpPr txBox="1"/>
                      <wps:spPr>
                        <a:xfrm>
                          <a:off x="0" y="0"/>
                          <a:ext cx="1397000" cy="635"/>
                        </a:xfrm>
                        <a:prstGeom prst="rect">
                          <a:avLst/>
                        </a:prstGeom>
                        <a:solidFill>
                          <a:prstClr val="white"/>
                        </a:solidFill>
                        <a:ln>
                          <a:noFill/>
                        </a:ln>
                      </wps:spPr>
                      <wps:txbx>
                        <w:txbxContent>
                          <w:p w14:paraId="5D6CF69E" w14:textId="247D5430" w:rsidR="00DA0935" w:rsidRPr="00C61510" w:rsidRDefault="00DA0935" w:rsidP="00DA0935">
                            <w:pPr>
                              <w:pStyle w:val="Caption"/>
                              <w:rPr>
                                <w:noProof/>
                                <w:sz w:val="20"/>
                              </w:rPr>
                            </w:pPr>
                            <w:r>
                              <w:t xml:space="preserve">Abbildung </w:t>
                            </w:r>
                            <w:r>
                              <w:t>8: Zoom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724140" id="_x0000_s1034" type="#_x0000_t202" style="position:absolute;margin-left:217.85pt;margin-top:133.35pt;width:110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JNGQIAAD8EAAAOAAAAZHJzL2Uyb0RvYy54bWysU8Fu2zAMvQ/YPwi6L3ZarGuNOEWWIsOA&#10;oC2QDj0rshwLkEWNUmJnXz9KjpOt22nYRaZF6lF872l237eGHRR6Dbbk00nOmbISKm13Jf/2svpw&#10;y5kPwlbCgFUlPyrP7+fv3806V6graMBUChmBWF90ruRNCK7IMi8b1Qo/AacsJWvAVgT6xV1WoegI&#10;vTXZVZ7fZB1g5RCk8p52H4Yknyf8ulYyPNW1V4GZktPdQloxrdu4ZvOZKHYoXKPl6RriH27RCm2p&#10;6RnqQQTB9qj/gGq1RPBQh4mENoO61lKlGWiaaf5mmk0jnEqzEDnenWny/w9WPh427hlZ6D9DTwJG&#10;QjrnC0+bcZ6+xjZ+6aaM8kTh8Uyb6gOT8dD13ac8p5Sk3M31x4iRXY469OGLgpbFoORImiSqxGHt&#10;w1A6lsROHoyuVtqY+BMTS4PsIEi/rtFBncB/qzI21lqIpwbAuJNd5ohR6Lc901XJb8cZt1AdaXSE&#10;wRXeyZWmfmvhw7NAsgGNRNYOT7TUBrqSwynirAH88bf9WE/qUJazjmxVcv99L1BxZr5a0i16cAxw&#10;DLZjYPftEmjSKT0aJ1NIBzCYMawR2ldy/CJ2oZSwknqVPIzhMgzmphcj1WKRishpToS13TgZoUde&#10;X/pXge6kSiAxH2E0nCjeiDPUJnncYh+I6aRc5HVg8UQ3uTRpf3pR8Rn8+p+qLu9+/hMAAP//AwBQ&#10;SwMEFAAGAAgAAAAhADDRDszhAAAACwEAAA8AAABkcnMvZG93bnJldi54bWxMjzFPwzAQhXck/oN1&#10;SCyIOrRpWoU4VVXBAEtF6NLNjd04EJ8j22nDv+faBba7957efVesRtuxk/ahdSjgaZIA01g71WIj&#10;YPf5+rgEFqJEJTuHWsCPDrAqb28KmSt3xg99qmLDqARDLgWYGPuc81AbbWWYuF4jeUfnrYy0+oYr&#10;L89Ubjs+TZKMW9kiXTCy1xuj6+9qsAK26X5rHobjy/s6nfm33bDJvppKiPu7cf0MLOox/oXhgk/o&#10;UBLTwQ2oAusEpLP5gqICpllGAyWy+UU5XJUl8LLg/38ofwEAAP//AwBQSwECLQAUAAYACAAAACEA&#10;toM4kv4AAADhAQAAEwAAAAAAAAAAAAAAAAAAAAAAW0NvbnRlbnRfVHlwZXNdLnhtbFBLAQItABQA&#10;BgAIAAAAIQA4/SH/1gAAAJQBAAALAAAAAAAAAAAAAAAAAC8BAABfcmVscy8ucmVsc1BLAQItABQA&#10;BgAIAAAAIQBXstJNGQIAAD8EAAAOAAAAAAAAAAAAAAAAAC4CAABkcnMvZTJvRG9jLnhtbFBLAQIt&#10;ABQABgAIAAAAIQAw0Q7M4QAAAAsBAAAPAAAAAAAAAAAAAAAAAHMEAABkcnMvZG93bnJldi54bWxQ&#10;SwUGAAAAAAQABADzAAAAgQUAAAAA&#10;" stroked="f">
                <v:textbox style="mso-fit-shape-to-text:t" inset="0,0,0,0">
                  <w:txbxContent>
                    <w:p w14:paraId="5D6CF69E" w14:textId="247D5430" w:rsidR="00DA0935" w:rsidRPr="00C61510" w:rsidRDefault="00DA0935" w:rsidP="00DA0935">
                      <w:pPr>
                        <w:pStyle w:val="Caption"/>
                        <w:rPr>
                          <w:noProof/>
                          <w:sz w:val="20"/>
                        </w:rPr>
                      </w:pPr>
                      <w:r>
                        <w:t xml:space="preserve">Abbildung </w:t>
                      </w:r>
                      <w:r>
                        <w:t>8: Zoom</w:t>
                      </w:r>
                    </w:p>
                  </w:txbxContent>
                </v:textbox>
                <w10:wrap type="topAndBottom"/>
              </v:shape>
            </w:pict>
          </mc:Fallback>
        </mc:AlternateContent>
      </w:r>
      <w:r w:rsidRPr="00C15728">
        <w:rPr>
          <w:noProof/>
          <w:sz w:val="22"/>
          <w:szCs w:val="28"/>
        </w:rPr>
        <w:drawing>
          <wp:anchor distT="0" distB="0" distL="114300" distR="114300" simplePos="0" relativeHeight="251683840" behindDoc="0" locked="0" layoutInCell="1" allowOverlap="1" wp14:anchorId="69329510" wp14:editId="3E06D706">
            <wp:simplePos x="0" y="0"/>
            <wp:positionH relativeFrom="column">
              <wp:posOffset>2766695</wp:posOffset>
            </wp:positionH>
            <wp:positionV relativeFrom="paragraph">
              <wp:posOffset>294005</wp:posOffset>
            </wp:positionV>
            <wp:extent cx="1397000" cy="1342390"/>
            <wp:effectExtent l="0" t="0" r="0" b="0"/>
            <wp:wrapTopAndBottom/>
            <wp:docPr id="606739140" name="Picture 13" descr="A black and white checkered board with white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39140" name="Picture 13" descr="A black and white checkered board with white column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7936" behindDoc="0" locked="0" layoutInCell="1" allowOverlap="1" wp14:anchorId="3F4C4439" wp14:editId="54693DBE">
                <wp:simplePos x="0" y="0"/>
                <wp:positionH relativeFrom="column">
                  <wp:posOffset>0</wp:posOffset>
                </wp:positionH>
                <wp:positionV relativeFrom="paragraph">
                  <wp:posOffset>3639820</wp:posOffset>
                </wp:positionV>
                <wp:extent cx="1991360" cy="635"/>
                <wp:effectExtent l="0" t="0" r="0" b="0"/>
                <wp:wrapTopAndBottom/>
                <wp:docPr id="314849179" name="Text Box 1"/>
                <wp:cNvGraphicFramePr/>
                <a:graphic xmlns:a="http://schemas.openxmlformats.org/drawingml/2006/main">
                  <a:graphicData uri="http://schemas.microsoft.com/office/word/2010/wordprocessingShape">
                    <wps:wsp>
                      <wps:cNvSpPr txBox="1"/>
                      <wps:spPr>
                        <a:xfrm>
                          <a:off x="0" y="0"/>
                          <a:ext cx="1991360" cy="635"/>
                        </a:xfrm>
                        <a:prstGeom prst="rect">
                          <a:avLst/>
                        </a:prstGeom>
                        <a:solidFill>
                          <a:prstClr val="white"/>
                        </a:solidFill>
                        <a:ln>
                          <a:noFill/>
                        </a:ln>
                      </wps:spPr>
                      <wps:txbx>
                        <w:txbxContent>
                          <w:p w14:paraId="38135F76" w14:textId="416CEAFF" w:rsidR="00DA0935" w:rsidRPr="00230218" w:rsidRDefault="00DA0935" w:rsidP="00DA0935">
                            <w:pPr>
                              <w:pStyle w:val="Caption"/>
                              <w:rPr>
                                <w:noProof/>
                                <w:sz w:val="20"/>
                              </w:rPr>
                            </w:pPr>
                            <w:r>
                              <w:t xml:space="preserve">Abbildung </w:t>
                            </w:r>
                            <w:r>
                              <w:t>9: Tiefenpuffer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C4439" id="_x0000_s1035" type="#_x0000_t202" style="position:absolute;margin-left:0;margin-top:286.6pt;width:15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Z8GQIAAD8EAAAOAAAAZHJzL2Uyb0RvYy54bWysU8Fu2zAMvQ/YPwi6L05aLFiNOEWWIsOA&#10;oC2QDj0rshwLkEWNUmJnXz9KtpOt22nYRaZF6lF872lx3zWGnRR6Dbbgs8mUM2UllNoeCv7tZfPh&#10;E2c+CFsKA1YV/Kw8v1++f7doXa5uoAZTKmQEYn3euoLXIbg8y7ysVSP8BJyylKwAGxHoFw9ZiaIl&#10;9MZkN9PpPGsBS4cglfe0+9An+TLhV5WS4amqvArMFJzuFtKKad3HNVsuRH5A4Woth2uIf7hFI7Sl&#10;pheoBxEEO6L+A6rREsFDFSYSmgyqSkuVZqBpZtM30+xq4VSahcjx7kKT/3+w8vG0c8/IQvcZOhIw&#10;EtI6n3vajPN0FTbxSzdllCcKzxfaVBeYjIfu7ma3c0pJys1vP0aM7HrUoQ9fFDQsBgVH0iRRJU5b&#10;H/rSsSR28mB0udHGxJ+YWBtkJ0H6tbUOagD/rcrYWGshnuoB4052nSNGodt3TJcFvxtn3EN5ptER&#10;eld4Jzea+m2FD88CyQY0Elk7PNFSGWgLDkPEWQ3442/7sZ7UoSxnLdmq4P77UaDizHy1pFv04Bjg&#10;GOzHwB6bNdCkM3o0TqaQDmAwY1ghNK/k+FXsQilhJfUqeBjDdejNTS9GqtUqFZHTnAhbu3MyQo+8&#10;vnSvAt2gSiAxH2E0nMjfiNPXJnnc6hiI6aRc5LVncaCbXJq0H15UfAa//qeq67tf/gQAAP//AwBQ&#10;SwMEFAAGAAgAAAAhAI/feIXfAAAACAEAAA8AAABkcnMvZG93bnJldi54bWxMj8FOwzAQRO9I/IO1&#10;SFwQdVqXgEKcqqrgAJeK0As3N97GgXgd2U4b/h7TCxxnZzXzplxNtmdH9KFzJGE+y4AhNU531ErY&#10;vT/fPgALUZFWvSOU8I0BVtXlRakK7U70hsc6tiyFUCiUBBPjUHAeGoNWhZkbkJJ3cN6qmKRvufbq&#10;lMJtzxdZlnOrOkoNRg24Mdh81aOVsF1+bM3NeHh6XS+Ff9mNm/yzraW8vprWj8AiTvHvGX7xEzpU&#10;iWnvRtKB9RLSkCjh7l4sgCVbzEUObH++COBVyf8PqH4AAAD//wMAUEsBAi0AFAAGAAgAAAAhALaD&#10;OJL+AAAA4QEAABMAAAAAAAAAAAAAAAAAAAAAAFtDb250ZW50X1R5cGVzXS54bWxQSwECLQAUAAYA&#10;CAAAACEAOP0h/9YAAACUAQAACwAAAAAAAAAAAAAAAAAvAQAAX3JlbHMvLnJlbHNQSwECLQAUAAYA&#10;CAAAACEALF4GfBkCAAA/BAAADgAAAAAAAAAAAAAAAAAuAgAAZHJzL2Uyb0RvYy54bWxQSwECLQAU&#10;AAYACAAAACEAj994hd8AAAAIAQAADwAAAAAAAAAAAAAAAABzBAAAZHJzL2Rvd25yZXYueG1sUEsF&#10;BgAAAAAEAAQA8wAAAH8FAAAAAA==&#10;" stroked="f">
                <v:textbox style="mso-fit-shape-to-text:t" inset="0,0,0,0">
                  <w:txbxContent>
                    <w:p w14:paraId="38135F76" w14:textId="416CEAFF" w:rsidR="00DA0935" w:rsidRPr="00230218" w:rsidRDefault="00DA0935" w:rsidP="00DA0935">
                      <w:pPr>
                        <w:pStyle w:val="Caption"/>
                        <w:rPr>
                          <w:noProof/>
                          <w:sz w:val="20"/>
                        </w:rPr>
                      </w:pPr>
                      <w:r>
                        <w:t xml:space="preserve">Abbildung </w:t>
                      </w:r>
                      <w:r>
                        <w:t>9: Tiefenpuffer</w:t>
                      </w:r>
                    </w:p>
                  </w:txbxContent>
                </v:textbox>
                <w10:wrap type="topAndBottom"/>
              </v:shape>
            </w:pict>
          </mc:Fallback>
        </mc:AlternateContent>
      </w:r>
      <w:r w:rsidRPr="00C15728">
        <w:rPr>
          <w:noProof/>
          <w:sz w:val="22"/>
          <w:szCs w:val="28"/>
        </w:rPr>
        <w:drawing>
          <wp:anchor distT="0" distB="0" distL="114300" distR="114300" simplePos="0" relativeHeight="251682816" behindDoc="0" locked="0" layoutInCell="1" allowOverlap="1" wp14:anchorId="7D83B087" wp14:editId="621796F3">
            <wp:simplePos x="0" y="0"/>
            <wp:positionH relativeFrom="margin">
              <wp:align>left</wp:align>
            </wp:positionH>
            <wp:positionV relativeFrom="paragraph">
              <wp:posOffset>1739417</wp:posOffset>
            </wp:positionV>
            <wp:extent cx="1991360" cy="1843405"/>
            <wp:effectExtent l="0" t="0" r="8890" b="4445"/>
            <wp:wrapTopAndBottom/>
            <wp:docPr id="229757494" name="Picture 12"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7494" name="Picture 12" descr="A screenshot of a gam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8983" cy="18499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5728">
        <w:rPr>
          <w:noProof/>
          <w:sz w:val="22"/>
          <w:szCs w:val="28"/>
        </w:rPr>
        <mc:AlternateContent>
          <mc:Choice Requires="wps">
            <w:drawing>
              <wp:anchor distT="0" distB="0" distL="114300" distR="114300" simplePos="0" relativeHeight="251680768" behindDoc="0" locked="0" layoutInCell="1" allowOverlap="1" wp14:anchorId="25DC46A5" wp14:editId="123BEC1A">
                <wp:simplePos x="0" y="0"/>
                <wp:positionH relativeFrom="column">
                  <wp:posOffset>15875</wp:posOffset>
                </wp:positionH>
                <wp:positionV relativeFrom="paragraph">
                  <wp:posOffset>1455420</wp:posOffset>
                </wp:positionV>
                <wp:extent cx="2099310" cy="635"/>
                <wp:effectExtent l="0" t="0" r="0" b="0"/>
                <wp:wrapTopAndBottom/>
                <wp:docPr id="1083671008" name="Text Box 1"/>
                <wp:cNvGraphicFramePr/>
                <a:graphic xmlns:a="http://schemas.openxmlformats.org/drawingml/2006/main">
                  <a:graphicData uri="http://schemas.microsoft.com/office/word/2010/wordprocessingShape">
                    <wps:wsp>
                      <wps:cNvSpPr txBox="1"/>
                      <wps:spPr>
                        <a:xfrm>
                          <a:off x="0" y="0"/>
                          <a:ext cx="2099310" cy="635"/>
                        </a:xfrm>
                        <a:prstGeom prst="rect">
                          <a:avLst/>
                        </a:prstGeom>
                        <a:solidFill>
                          <a:prstClr val="white"/>
                        </a:solidFill>
                        <a:ln>
                          <a:noFill/>
                        </a:ln>
                      </wps:spPr>
                      <wps:txbx>
                        <w:txbxContent>
                          <w:p w14:paraId="16BB687C" w14:textId="08161116" w:rsidR="00DA0935" w:rsidRPr="004E576B" w:rsidRDefault="00DA0935" w:rsidP="00DA0935">
                            <w:pPr>
                              <w:pStyle w:val="Caption"/>
                              <w:rPr>
                                <w:noProof/>
                                <w:sz w:val="20"/>
                              </w:rPr>
                            </w:pPr>
                            <w:r>
                              <w:t xml:space="preserve">Abbildung </w:t>
                            </w:r>
                            <w:r>
                              <w:t>7: ohne ambientes Licht</w:t>
                            </w:r>
                            <w:r w:rsidRPr="00DA0935">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C46A5" id="_x0000_s1036" type="#_x0000_t202" style="position:absolute;margin-left:1.25pt;margin-top:114.6pt;width:165.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eHGQIAAEAEAAAOAAAAZHJzL2Uyb0RvYy54bWysU8Fu2zAMvQ/YPwi6L05SrFiNOEWWIsOA&#10;oC2QDj0rshwLkEWNUmJnXz9KtpOt22nYRaZJ6lHke1zcd41hJ4Vegy34bDLlTFkJpbaHgn972Xz4&#10;xJkPwpbCgFUFPyvP75fv3y1al6s51GBKhYxArM9bV/A6BJdnmZe1aoSfgFOWghVgIwL94iErUbSE&#10;3phsPp3eZi1g6RCk8p68D32QLxN+VSkZnqrKq8BMweltIZ2Yzn08s+VC5AcUrtZyeIb4h1c0Qlsq&#10;eoF6EEGwI+o/oBotETxUYSKhyaCqtFSpB+pmNn3Tza4WTqVeaDjeXcbk/x+sfDzt3DOy0H2GjgiM&#10;A2mdzz05Yz9dhU380ksZxWmE58vYVBeYJOd8end3M6OQpNjtz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FZkVU7gAAAACQEAAA8AAABkcnMvZG93bnJldi54bWxMjzFPwzAQhXck/oN1&#10;SCyIOo1LBSFOVVUwwFIRurC5sRsH4nNkO2349xxdYDrdvad33ytXk+vZ0YTYeZQwn2XADDZed9hK&#10;2L0/394Di0mhVr1HI+HbRFhVlxelKrQ/4Zs51qllFIKxUBJsSkPBeWyscSrO/GCQtIMPTiVaQ8t1&#10;UCcKdz3Ps2zJneqQPlg1mI01zVc9OgnbxcfW3oyHp9f1QoSX3bhZfra1lNdX0/oRWDJT+jPDLz6h&#10;Q0VMez+ijqyXkN+RkUb+kAMjXQgxB7Y/XwTwquT/G1Q/AAAA//8DAFBLAQItABQABgAIAAAAIQC2&#10;gziS/gAAAOEBAAATAAAAAAAAAAAAAAAAAAAAAABbQ29udGVudF9UeXBlc10ueG1sUEsBAi0AFAAG&#10;AAgAAAAhADj9If/WAAAAlAEAAAsAAAAAAAAAAAAAAAAALwEAAF9yZWxzLy5yZWxzUEsBAi0AFAAG&#10;AAgAAAAhACHQ14cZAgAAQAQAAA4AAAAAAAAAAAAAAAAALgIAAGRycy9lMm9Eb2MueG1sUEsBAi0A&#10;FAAGAAgAAAAhAFZkVU7gAAAACQEAAA8AAAAAAAAAAAAAAAAAcwQAAGRycy9kb3ducmV2LnhtbFBL&#10;BQYAAAAABAAEAPMAAACABQAAAAA=&#10;" stroked="f">
                <v:textbox style="mso-fit-shape-to-text:t" inset="0,0,0,0">
                  <w:txbxContent>
                    <w:p w14:paraId="16BB687C" w14:textId="08161116" w:rsidR="00DA0935" w:rsidRPr="004E576B" w:rsidRDefault="00DA0935" w:rsidP="00DA0935">
                      <w:pPr>
                        <w:pStyle w:val="Caption"/>
                        <w:rPr>
                          <w:noProof/>
                          <w:sz w:val="20"/>
                        </w:rPr>
                      </w:pPr>
                      <w:r>
                        <w:t xml:space="preserve">Abbildung </w:t>
                      </w:r>
                      <w:r>
                        <w:t>7: ohne ambientes Licht</w:t>
                      </w:r>
                      <w:r w:rsidRPr="00DA0935">
                        <w:t xml:space="preserve"> </w:t>
                      </w:r>
                    </w:p>
                  </w:txbxContent>
                </v:textbox>
                <w10:wrap type="topAndBottom"/>
              </v:shape>
            </w:pict>
          </mc:Fallback>
        </mc:AlternateContent>
      </w:r>
      <w:r w:rsidRPr="00C15728">
        <w:rPr>
          <w:noProof/>
          <w:sz w:val="22"/>
          <w:szCs w:val="28"/>
        </w:rPr>
        <w:drawing>
          <wp:anchor distT="0" distB="0" distL="114300" distR="114300" simplePos="0" relativeHeight="251678720" behindDoc="0" locked="0" layoutInCell="1" allowOverlap="1" wp14:anchorId="6A092A53" wp14:editId="75086E44">
            <wp:simplePos x="0" y="0"/>
            <wp:positionH relativeFrom="margin">
              <wp:posOffset>15875</wp:posOffset>
            </wp:positionH>
            <wp:positionV relativeFrom="paragraph">
              <wp:posOffset>330835</wp:posOffset>
            </wp:positionV>
            <wp:extent cx="2099310" cy="1067435"/>
            <wp:effectExtent l="0" t="0" r="0" b="0"/>
            <wp:wrapTopAndBottom/>
            <wp:docPr id="970268853" name="Picture 10" descr="A yellow circ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68853" name="Picture 10" descr="A yellow circle with a black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31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1A2" w:rsidRPr="00C15728">
        <w:rPr>
          <w:sz w:val="22"/>
          <w:szCs w:val="28"/>
        </w:rPr>
        <w:t>Weitere Bilder</w:t>
      </w:r>
      <w:r w:rsidR="00DF11A2">
        <w:t>:</w:t>
      </w:r>
      <w:r w:rsidRPr="00DA0935">
        <w:t xml:space="preserve"> </w:t>
      </w:r>
      <w:bookmarkStart w:id="8" w:name="_Toc194232187"/>
      <w:r w:rsidR="00972407">
        <w:br w:type="page"/>
      </w:r>
    </w:p>
    <w:p w14:paraId="475153F9" w14:textId="59B968C4" w:rsidR="006B267A" w:rsidRDefault="006B267A" w:rsidP="006B267A">
      <w:pPr>
        <w:pStyle w:val="S1"/>
        <w:numPr>
          <w:ilvl w:val="0"/>
          <w:numId w:val="0"/>
        </w:numPr>
        <w:ind w:left="567" w:hanging="567"/>
      </w:pPr>
      <w:r>
        <w:lastRenderedPageBreak/>
        <w:t>Quellenverzeichnis</w:t>
      </w:r>
      <w:bookmarkEnd w:id="8"/>
    </w:p>
    <w:p w14:paraId="75E20DC4" w14:textId="77777777" w:rsidR="00DA0935" w:rsidRPr="00C15728" w:rsidRDefault="00DA0935" w:rsidP="00DA0935">
      <w:pPr>
        <w:pStyle w:val="Flietext-Aufzhlung"/>
        <w:rPr>
          <w:sz w:val="22"/>
          <w:szCs w:val="28"/>
        </w:rPr>
      </w:pPr>
      <w:r w:rsidRPr="00C15728">
        <w:rPr>
          <w:sz w:val="22"/>
          <w:szCs w:val="28"/>
        </w:rPr>
        <w:t>https://www.opengl.org/resources/libraries/glut/spec3/spec3.html</w:t>
      </w:r>
    </w:p>
    <w:p w14:paraId="7C370B84" w14:textId="77777777" w:rsidR="00DA0935" w:rsidRPr="00C15728" w:rsidRDefault="00DA0935" w:rsidP="00DA0935">
      <w:pPr>
        <w:pStyle w:val="Flietext-Aufzhlung"/>
        <w:rPr>
          <w:sz w:val="22"/>
          <w:szCs w:val="28"/>
        </w:rPr>
      </w:pPr>
      <w:r w:rsidRPr="00C15728">
        <w:rPr>
          <w:sz w:val="22"/>
          <w:szCs w:val="28"/>
        </w:rPr>
        <w:t>https://ambientcg.com/</w:t>
      </w:r>
    </w:p>
    <w:p w14:paraId="66C1B5C5" w14:textId="77777777" w:rsidR="00DA0935" w:rsidRPr="00C15728" w:rsidRDefault="00DA0935" w:rsidP="00DA0935">
      <w:pPr>
        <w:pStyle w:val="Flietext-Aufzhlung"/>
        <w:rPr>
          <w:sz w:val="22"/>
          <w:szCs w:val="28"/>
        </w:rPr>
      </w:pPr>
      <w:r w:rsidRPr="00C15728">
        <w:rPr>
          <w:sz w:val="22"/>
          <w:szCs w:val="28"/>
        </w:rPr>
        <w:t>https://learnopengl.com/</w:t>
      </w:r>
    </w:p>
    <w:p w14:paraId="30673948" w14:textId="7C2B5F78" w:rsidR="00DA0935" w:rsidRPr="00C15728" w:rsidRDefault="00DA0935" w:rsidP="00DA0935">
      <w:pPr>
        <w:pStyle w:val="Flietext-Aufzhlung"/>
        <w:rPr>
          <w:sz w:val="22"/>
          <w:szCs w:val="28"/>
        </w:rPr>
      </w:pPr>
      <w:r w:rsidRPr="00C15728">
        <w:rPr>
          <w:sz w:val="22"/>
          <w:szCs w:val="28"/>
        </w:rPr>
        <w:t>Mitschriften aus Vorlesung + Praktikum</w:t>
      </w:r>
    </w:p>
    <w:p w14:paraId="5D080441" w14:textId="04768FD1" w:rsidR="00DA0935" w:rsidRPr="00C15728" w:rsidRDefault="00DA0935" w:rsidP="00DA0935">
      <w:pPr>
        <w:pStyle w:val="Flietext-Aufzhlung"/>
        <w:rPr>
          <w:sz w:val="22"/>
          <w:szCs w:val="28"/>
        </w:rPr>
      </w:pPr>
      <w:r w:rsidRPr="00C15728">
        <w:rPr>
          <w:sz w:val="22"/>
          <w:szCs w:val="28"/>
        </w:rPr>
        <w:t>Deepseek(https://www.deepseek.com/) + ChatGPT (</w:t>
      </w:r>
      <w:hyperlink r:id="rId18" w:history="1">
        <w:r w:rsidR="001B4442" w:rsidRPr="00C15728">
          <w:rPr>
            <w:rStyle w:val="Hyperlink"/>
            <w:sz w:val="22"/>
            <w:szCs w:val="28"/>
          </w:rPr>
          <w:t>https://chatgpt.com/?ref=dotcom</w:t>
        </w:r>
      </w:hyperlink>
      <w:r w:rsidRPr="00C15728">
        <w:rPr>
          <w:sz w:val="22"/>
          <w:szCs w:val="28"/>
        </w:rPr>
        <w:t>)</w:t>
      </w:r>
    </w:p>
    <w:p w14:paraId="086FC53F" w14:textId="5522011A" w:rsidR="001B4442" w:rsidRPr="00C15728" w:rsidRDefault="001B4442" w:rsidP="001B4442">
      <w:pPr>
        <w:pStyle w:val="Flietext-Aufzhlung"/>
        <w:numPr>
          <w:ilvl w:val="1"/>
          <w:numId w:val="5"/>
        </w:numPr>
        <w:rPr>
          <w:sz w:val="22"/>
          <w:szCs w:val="28"/>
        </w:rPr>
      </w:pPr>
      <w:r w:rsidRPr="00C15728">
        <w:rPr>
          <w:sz w:val="22"/>
          <w:szCs w:val="28"/>
        </w:rPr>
        <w:t>Die generativen KIs habe ich genutzt für die Generierung von Koordinaten, wie z.B. für die Schachbrett-Textur</w:t>
      </w:r>
    </w:p>
    <w:sectPr w:rsidR="001B4442" w:rsidRPr="00C15728" w:rsidSect="00C53048">
      <w:footerReference w:type="even" r:id="rId19"/>
      <w:footerReference w:type="default" r:id="rId20"/>
      <w:headerReference w:type="first" r:id="rId21"/>
      <w:pgSz w:w="11901" w:h="16840"/>
      <w:pgMar w:top="1276" w:right="1276" w:bottom="1276" w:left="1276" w:header="782"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E7D2C" w14:textId="77777777" w:rsidR="0014052C" w:rsidRDefault="0014052C" w:rsidP="0075466D">
      <w:pPr>
        <w:spacing w:line="240" w:lineRule="auto"/>
      </w:pPr>
      <w:r>
        <w:separator/>
      </w:r>
    </w:p>
  </w:endnote>
  <w:endnote w:type="continuationSeparator" w:id="0">
    <w:p w14:paraId="5084CA9E" w14:textId="77777777" w:rsidR="0014052C" w:rsidRDefault="0014052C" w:rsidP="00754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embedRegular r:id="rId1" w:fontKey="{9131042D-BB70-46C1-A94F-D79243963242}"/>
    <w:embedBold r:id="rId2" w:fontKey="{8ECB8456-BA9D-4802-841B-74150DD5BF64}"/>
    <w:embedItalic r:id="rId3" w:fontKey="{1147790A-803A-49C5-B7E4-AA3999B98747}"/>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embedRegular r:id="rId4" w:subsetted="1" w:fontKey="{4309CD37-22AF-4F4F-A9E8-0E181AC81698}"/>
  </w:font>
  <w:font w:name="SimHei">
    <w:altName w:val="黑体"/>
    <w:panose1 w:val="02010600030101010101"/>
    <w:charset w:val="86"/>
    <w:family w:val="modern"/>
    <w:pitch w:val="fixed"/>
    <w:sig w:usb0="800002BF" w:usb1="38CF7CFA" w:usb2="00000016" w:usb3="00000000" w:csb0="00040001" w:csb1="00000000"/>
  </w:font>
  <w:font w:name="Spartan SemiBold">
    <w:altName w:val="Calibri"/>
    <w:charset w:val="4D"/>
    <w:family w:val="auto"/>
    <w:pitch w:val="variable"/>
    <w:sig w:usb0="A00000EF" w:usb1="4000205B" w:usb2="00000000" w:usb3="00000000" w:csb0="00000093" w:csb1="00000000"/>
  </w:font>
  <w:font w:name="Open Sans Medium">
    <w:altName w:val="Segoe UI"/>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954539"/>
      <w:docPartObj>
        <w:docPartGallery w:val="Page Numbers (Bottom of Page)"/>
        <w:docPartUnique/>
      </w:docPartObj>
    </w:sdtPr>
    <w:sdtContent>
      <w:p w14:paraId="0E3BCF9D" w14:textId="77777777" w:rsidR="00C53048" w:rsidRDefault="00C53048" w:rsidP="00106BE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9876BB" w14:textId="77777777" w:rsidR="00C53048" w:rsidRDefault="00C53048" w:rsidP="00C5304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2048" w14:textId="77777777" w:rsidR="00C53048" w:rsidRPr="00C53048" w:rsidRDefault="00C53048" w:rsidP="00C53048">
    <w:pPr>
      <w:pStyle w:val="Seitenzahlen"/>
    </w:pPr>
    <w:r w:rsidRPr="00C53048">
      <w:fldChar w:fldCharType="begin"/>
    </w:r>
    <w:r w:rsidRPr="00C53048">
      <w:instrText>PAGE  \* Arabic  \* MERGEFORMAT</w:instrText>
    </w:r>
    <w:r w:rsidRPr="00C53048">
      <w:fldChar w:fldCharType="separate"/>
    </w:r>
    <w:r w:rsidRPr="00C53048">
      <w:t>2</w:t>
    </w:r>
    <w:r w:rsidRPr="00C53048">
      <w:fldChar w:fldCharType="end"/>
    </w:r>
    <w:r w:rsidRPr="00C53048">
      <w:t xml:space="preserve"> | </w:t>
    </w:r>
    <w:r>
      <w:fldChar w:fldCharType="begin"/>
    </w:r>
    <w:r>
      <w:instrText>NUMPAGES \* Arabisch \* MERGEFORMAT</w:instrText>
    </w:r>
    <w:r>
      <w:fldChar w:fldCharType="separate"/>
    </w:r>
    <w:r w:rsidRPr="00C53048">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4C1DB" w14:textId="77777777" w:rsidR="0014052C" w:rsidRDefault="0014052C" w:rsidP="0075466D">
      <w:pPr>
        <w:spacing w:line="240" w:lineRule="auto"/>
      </w:pPr>
      <w:r>
        <w:separator/>
      </w:r>
    </w:p>
  </w:footnote>
  <w:footnote w:type="continuationSeparator" w:id="0">
    <w:p w14:paraId="65A56554" w14:textId="77777777" w:rsidR="0014052C" w:rsidRDefault="0014052C" w:rsidP="00754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E609" w14:textId="77777777" w:rsidR="0075466D" w:rsidRDefault="0075466D">
    <w:pPr>
      <w:pStyle w:val="Header"/>
    </w:pPr>
    <w:r>
      <w:rPr>
        <w:noProof/>
      </w:rPr>
      <mc:AlternateContent>
        <mc:Choice Requires="wpg">
          <w:drawing>
            <wp:anchor distT="0" distB="0" distL="114300" distR="114300" simplePos="0" relativeHeight="251660288" behindDoc="1" locked="0" layoutInCell="1" allowOverlap="1" wp14:anchorId="7044ABB1" wp14:editId="157B94F2">
              <wp:simplePos x="0" y="0"/>
              <wp:positionH relativeFrom="column">
                <wp:posOffset>-292100</wp:posOffset>
              </wp:positionH>
              <wp:positionV relativeFrom="paragraph">
                <wp:posOffset>-242570</wp:posOffset>
              </wp:positionV>
              <wp:extent cx="6790690" cy="928370"/>
              <wp:effectExtent l="0" t="0" r="0" b="0"/>
              <wp:wrapNone/>
              <wp:docPr id="1000806484" name="Gruppieren 4"/>
              <wp:cNvGraphicFramePr/>
              <a:graphic xmlns:a="http://schemas.openxmlformats.org/drawingml/2006/main">
                <a:graphicData uri="http://schemas.microsoft.com/office/word/2010/wordprocessingGroup">
                  <wpg:wgp>
                    <wpg:cNvGrpSpPr/>
                    <wpg:grpSpPr>
                      <a:xfrm>
                        <a:off x="0" y="0"/>
                        <a:ext cx="6790690" cy="928370"/>
                        <a:chOff x="0" y="0"/>
                        <a:chExt cx="6790690" cy="928370"/>
                      </a:xfrm>
                    </wpg:grpSpPr>
                    <pic:pic xmlns:pic="http://schemas.openxmlformats.org/drawingml/2006/picture">
                      <pic:nvPicPr>
                        <pic:cNvPr id="642482478" name="Grafik 3" descr="Ein Bild, das Schwarz, Dunkelheit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5490" cy="928370"/>
                        </a:xfrm>
                        <a:prstGeom prst="rect">
                          <a:avLst/>
                        </a:prstGeom>
                      </pic:spPr>
                    </pic:pic>
                    <pic:pic xmlns:pic="http://schemas.openxmlformats.org/drawingml/2006/picture">
                      <pic:nvPicPr>
                        <pic:cNvPr id="1516910922" name="Grafik 151691092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775200" y="0"/>
                          <a:ext cx="2015490" cy="928370"/>
                        </a:xfrm>
                        <a:prstGeom prst="rect">
                          <a:avLst/>
                        </a:prstGeom>
                      </pic:spPr>
                    </pic:pic>
                  </wpg:wgp>
                </a:graphicData>
              </a:graphic>
            </wp:anchor>
          </w:drawing>
        </mc:Choice>
        <mc:Fallback>
          <w:pict>
            <v:group w14:anchorId="56A3A589" id="Gruppieren 4" o:spid="_x0000_s1026" style="position:absolute;margin-left:-23pt;margin-top:-19.1pt;width:534.7pt;height:73.1pt;z-index:-251656192" coordsize="67906,9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vodpgIAALMHAAAOAAAAZHJzL2Uyb0RvYy54bWzUVf9u2jAQ/n/S3sHK&#10;pP3VEkgplKxQtaNFk6oNrdsDGMdJLOIfOjtA9zx7k73Yzk7KKExbVU2T+gfGF9t3333+znd+sZEV&#10;WXGwQqtx1Ot0I8IV05lQxTj6+uXm+Cwi1lGV0UorPo7uuY0uJq9fna9NyhNd6irjQNCJsunajKPS&#10;OZPGsWUll9R2tOEKF3MNkjo0oYgzoGv0Lqs46XYH8VpDZkAzbi1+nTaL0ST4z3PO3Kc8t9yRahwh&#10;NhdGCOPCj/HknKYFUFMK1sKgz0AhqVAYdOtqSh0lNYgDV1Iw0FbnrsO0jHWeC8ZDDphNr7uXzQx0&#10;bUIuRbouzJYmpHaPp2e7ZR9XMzB3Zg7IxNoUyEWwfC6bHKT/R5RkEyi731LGN44w/DgYjrqDETLL&#10;cG2UnJ0MW05ZicQfHGPl9Z8Pxg9h40dgjGAp/loGcHbAwN+VgqdcDTxqncgn+ZAUlrU5xssy1ImF&#10;qIS7D8LDa/Gg1Gou2BwaA8mcAxEZ0tJP+mdJf4jqV1Si7mdAc7EkJxHJuGUowGuhyJWosiOSUUvu&#10;WLmm8O2ITGu15FXJhcM6cuWP75XrvH2zuXwXhsvaaSwEgeVBCq44CA6Okyt0WQIXi1oVXtEemMfS&#10;IKOeuVvNlpYo/b6kquCX1mBlYL363fHj7cF8lNaiEuZGVJXXgp+3BGISeyr8zR00Cp9qVkvMpylZ&#10;4BXmoJUthbERgZTLBUfS4EMWANHUOuCOlT5gjoE/I1gPdGchoPwFzKdgUcRPlS0W22n/ULZb9SFn&#10;YN2Ma0n8BLEhBLxymtLVrW3BPGxpKWziB2AIp7kFnLwYzfZOe4NRrztKkj3R7iy8aHElzWv/L8XV&#10;Hw5PsQ1F5PBl/B8SC48kdoZQG20X861n18b5bq+d/AQAAP//AwBQSwMECgAAAAAAAAAhACJGkL8w&#10;LQAAMC0AABQAAABkcnMvbWVkaWEvaW1hZ2UxLnBuZ4lQTkcNChoKAAAADUlIRFIAAAMaAAABbggG&#10;AAAABmxurAAAABl0RVh0U29mdHdhcmUAQWRvYmUgSW1hZ2VSZWFkeXHJZTwAACzSSURBVHja7N3r&#10;cdtIugDQ3lv7/3IjWE4Ey43AdATmRGA6gpEjMB2B7AgkRyA7AtIRSBOBuBFIG4GvcQcow22A6AYB&#10;PqRzqlAzmiHx6Of3ASAQA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PFl/UwQ8Y8vvy7T89+335foZlsG8XCor9XlUk+/L4vvyonYsha/fl7vv&#10;y+b78qjrGpuewXFvygVzAsBZWn9fvpXL+pmWwapWBt/U59GDrIeoPuJl1hEgtP3/afn/J7q9tnyE&#10;wLUYZy4S2l/9uAW45gSegL8rgienCFZe1/5+eeT1AN2KqxhXHZ/Zhr+uajS5LAO5wofvy9so0KuC&#10;1eJqyD9OMKge2tsdZcXhFInFTS3BKK7U/a5YQKLB+ZqGny97Hns9QLfL6O/r78unKFl47DgxUImv&#10;asyjwK/4e3NCxz7GOOPKzWmYRXWhXkCiAcCBA+1p7e/34dfbRroSg20twYgTkseGz8IhaGsg0QDg&#10;yIlG3Yce63jzfXlXJhUfG9ZXnEl+Uf6/Uwv+3id85l2UdH0V4J5NovG+bHuFt4oEJBoAHM4/o8Cs&#10;z1Olit8j7Lr3fXXCx5+yb/VE42vwQ+Fzoq7gGfsfRQBwVNMo0QAAiQYAAIBEg0Oah78e13kffn0X&#10;wG346yk70xG3UbyPoHisYsqz25vWexN+fafBffnf5wPva/Ws/KJMFpnrnZbHuO5Y76zHei/Lumpa&#10;Z065zsrvVEvOvlzWvrc8Unu9GWnbi4a6icuqWmLLjv+/yzqjTOvlP2noI3FZXZzJ+DTZ0W/uy7aw&#10;z/g029F/Hmp9aDpQO33o0U5nLe1gV9/vM3avR+zDcT9YDby+vv1qlvHZpu23tcn5CO39tiw3TwQD&#10;kqzCMC/b6bueyY6gt2m57LFv04G2Eb8UK2ff14kDc255VJNKnzratTxk1PMqY50pScM8+l7OZJnz&#10;Aq8+LzmblBN4yvHe9kjY2oKZb5nLkP38W88yndeSj7b9HCvRyNnnlPZ4n1juuduatCRgbctVxth0&#10;k9FOJ5n9cl1rmw+JfX85cntbZfaj1OMea/7MGePibcwy2uRV5n6lrvsh/Hi5ohf2MRhXNBhSNaA1&#10;DbLb0Pwj14vMCWJWfj4nWP2U8JnHcpKbJ+73vJz4UwLlecO2NuWybfjOJmG9xWTzLqMMrhM/d9mw&#10;3mJ/73YkUdMzba/V/i9b6ueuoe3lXpFpS5TP+UTGrmTi1F+St2xps3dlncd9/V1GYDctx6acq5Jf&#10;MhLuRcPYtG0ZI9c92uSyPNZJYt/f5wz7EHPNZbSfv4d+D1I4tosdbbKtDV9mlFPTuh8b5p9JOP+3&#10;0AMHCgSOcUVjEn691N40OU7KgTI+w3KVuI2m25mW0eQ4DT/etHzbMXnXz+bU92XWsO2Lhu0vO4Ka&#10;+BacactxVfv7LSGQjc8oP4Tm26PmZT3e71hnXM+7yrVa523Dce0yD6d5ReOmob3OGgKwuLxvB+6z&#10;fa7E7NPP+55hjq/8XJZ1OSnLbT5iEjXEFY1Z1H8fQvMtgPOG8WnRY/yr+tC0pa/fJ5Z73NdmLWNq&#10;PDZdZPbLPn1/PWJ7W2XU42ygdjZUv5pnfPYhOuZpwhj0LaGvNc2X64z244oGcFKJxiozcWiamLsG&#10;56uGbexzqbxpMl9mTs43iYHsUMHpPPS7fSm13lJuQZg0BGKTM0s05pnt9TKznTzFRKMeiM4OPK4N&#10;kWisM/pNHKTdZ9bH7QhjU9dZ7FlmQjwP/W67us0MeIdMNMZMMo6VaHxLPMG0yizLq8wxbtaSbADs&#10;HIzWPZf7zMEmnpRTJtlpSD87Nm0Idva9H3cd8s7MtwUsQwTJqW72CNpT2stDYrkuM/bjFBONdY9j&#10;vg/jXNU4p0Rj6MDuUInGvMc64ja+SExKHkYYm1LbxVVGu2hKNKYJ21hkJt1DJRpjJxnHTDRS2/RD&#10;Rpvo0yZXEg2G5jcaT9+85zLN2MYiGsSKN8Gm3Cu7DT//dmDXduNJPnUbOT4lfu5rFGSkeD3A/k2i&#10;ctiEtN9z5PicWK6fG4KAczGNAoGPPY55Fp7nU1qKsro7w/2u97+irj/0aOOvdoyxkx7taeyxKWSO&#10;459D2ntcPu+xjX3GvvgK9sszbYtNPiR+LnW8j+fk68Q2+SGARIMT9KJjItrlS8OknbKN6xGOI3W/&#10;73ocWzEZ7/vD6VnP4CPH18TPPTYEAueUfPep969nnFwdOiA65TrfJAZd8Q+hp2cwNm33SAK+nmjd&#10;VT9Srve3N08oyUhtj4U/R54rHsPwJ6945v6uCJ6893skD/Meg9o25J3NSz07No0G5jEG+1Spx1cE&#10;HO9qQXhRnvflf//U4zjmPROeHNtn0CemPcvxcY8g7im4C+f5VJ+4rv7s2ddniePf0H3o8UDlfqqB&#10;e1OScf3E+tXQ/rXHNu7C8Z4mhkSDM7Ta43t9Bpt9J9kXCZP5uQQ7xX4Wl/fjp00ty6Uoq48h/bL2&#10;ISaozTPoE/Ek3Pc+5OeWaJxrkhEnCO9C3qOhKylX7cZI1O/C8xU/AfD6iSUZhf+OsM7JHu3nvwEG&#10;5NYphjDf8/u5we2fZ1Q2xSD/79D8m5IiUC2eJPMQ9n8TMcMGjKjvvokMwyh+E7OM/tsyONv+XE4Q&#10;8ES4osFQA9k+k/nkGZTPKvx1f3vxI70/GoKTZbm8DX6Qd+i66XvGeKv4ztLQt4BJXA+bwBVXiH87&#10;sQBaGwCJBiNP3POBJpSUyeOfZxzUXpfLrEw4ltFnLstJa6VZ/b/pAbbxUjE/K18G7l+b4Cz7mGPm&#10;m/Dj6m8V1N+cWL91VQtauHWKYweG8ZmgttuitgcOPg+RnBUT6D/Cr/ccv0s8xpn21EufxxM/Fc/x&#10;zOvmiSXGzynJKJKJ4oEhH8LPDw6ZBydjusquXlYg0eCsfY0m2pzJdr4joYgD86c4cFZn7N52lEtc&#10;Bs8h0RgraIvb2OIZ9dXneua1XuevRjhp0Hf8o138zpY3UT2+O6G54NT61Z97jKUvND0kGpyaz3sE&#10;bvGkv0lIZgrLJ1aGHxImhrhsXp/psaZOemMFEZuONngO7nqW1avwPG2ioHDIZODPJz42nYripMzv&#10;0X+7GTmxS70C+OLEx4ecOdltYEg0OMmgZ1v7+13iAD2LJuVNaL+iESczqdt4ahPtJgou52fSPvpM&#10;yu9G2p9tVI7LcH5XyR57JBqTZxwExy8suxpw3Z+j+vgj+HHwmGPJ26hN3ww8NuQG6NNweldFNz3b&#10;5FLbRaLBqXofDf5XHQPWpGGyf98xAVxHg/tl4qB4rIFzkbHti4aJoqucQznJppyBmh45KN5Gk1nX&#10;Po/9uN++5ViV5bETk7h9/JHY355rELFpSNKvMvvyrvb9MSrrdWJZTwO54t9rzMKPH4oP3a/eJfSr&#10;mxMso8eojKYJZTRkOYJEg8FdR4P0opxsFw0DcxFo3keB3YfQ/aPN+F0UxXpuy39Oo0F1UQYSD+F4&#10;l4L/KLd/07CP9X1dRQP8dkdZbKIJpApqLqPjnIQfP5i8DcOewe0jPqO8Ds1nzxa1/zd24PkhKq+q&#10;nJqSiHmZDN6WbXd+In0u3v9lS3+r98Xn+lz9Nw3jx31L34zHkK5g8kOUTM86xqbq/TnLwBB1eRGG&#10;uaoQj73TjnnsNpzurUZvG9r7umHsquag1OQYeOaKAeNbbTnkeqpg51vmkhMEz8oJOmf9bUHhuvaZ&#10;dcY+zBPLZt2yP7c7/t+3hCC2TzmvR2gv9e+tRtjn2zIgS91Gn/q86tFeU/YlR992OO3RF66i7a1G&#10;2rehDVX2fcaP1L7RZ92rkcem+UCf3ac+vvVsb6vMY30Iw1whmvUcD24zyrJve15ltot55nFUye8Q&#10;MQT8P1c0GFL1OMIPGZ9/X56dSnVXbmNzJuXRNpE1TUTbxGMr1vvvcF4v9querpX6crwPZVn8Z+T9&#10;qp74lXuWf3sCZVq1l21GmRbH+/UZj1F3Zd/ZjFDffddNP5vw6y27NwO1kd8Tx4THcvxYhdO8Urgp&#10;2+Q2sY0X48m1psWQvLDv6dkONNH1XU818Bb3LP/REFRXb2L+Ug5ofQbnKtko1vu63MasYYCttrPZ&#10;sZ6mf085xpSy+b3cr/o+Thr24a4M/nIH+Kqci8v6r0Lzo4KrMvg8QnvZ9AzEluX+xk//qcqi/ljL&#10;TW0724T196nPD2XZL1r2q9qPbVlPnwcOKvrud71MF7V2Non+/6Ys021DnW9H3LehA6ahkrwqoKr3&#10;zXlDH7+r1fddz3XPG8amu4R+OdTY9DjQZ/epj5zP3mXWcxHg/zPqr4sd5Zrqc7nf9bFqEh1TVX/V&#10;fn7KKMu+7bned+8GGiM25b5fR8fvNioAAAAAAAAAAAAAAAAAAAAAAAAAAAAAAAAAAAAAAAAAAAAA&#10;AAAAAAAAAAAAAAAAAAAAAAAAAAAAAAAAAAAAAAAAAAAAAAAAAAAAgCfmb4oAzs7l92VW/vvd9+Xt&#10;mR/P5Puy+L68Kv+97uv35XN5nFBZfl9e1/5+qUgA4HmalMHxugwQ2E9Rjt/KZX3mx1IkTPe142la&#10;LlU5kVXURgA4QX9XBE9m0n1R+zvn7F6RBNzU/t5+X97s8f2v5f7Uvfu+XJT/Pi+3sVFtEtAyUZp0&#10;fO7TEfatSIhfZ3y+uOLyZ9mut6oWAHgqiiC+fnZvnhlQxWeQJxnfX0TfvWj4zDr6zEqV7eWpXNG4&#10;itpFkbDOaknI4ohtZRV2X2XZtdwGV+4OXT8AnKD/UQRPwib6OyfReNGSPPT9/qbhM3cdf49lWQbi&#10;br05TYuoTfxeaxuP4a/fZjQlGvOyXk81yZqVSdS6ljgBwLPj1qmn4a4MzCY7koeUYK9S/Cj3OvH7&#10;9aRm25JEvC/3bRp+/Lj3EF5nJl0cNhivXzn7eOL1+rKjD/yr/OekISF6GfyYHQA4Y/FtKCm3P81C&#10;860fD4nbnETfuzqh8qjv2/qJ1fVTuHVqHvrf7lf/8fhYViH/1pyizS3L/hP3J1c2jl8/AByYW6ee&#10;jq8NgVyX+tWMTRQwpdw+Ne/Yh2MHsjw903I5RcVVxevvy2/h5ysY1QMTJqoPgOfErVNPxyb6u7h9&#10;qusWpVcNScI84/vxLVqHuiWqftvNJnHfhtzmYxjuVph64DzGerdh+KcgVesecn9TLc6gLxblUtwu&#10;Vf+NRlFexYMSVgdo+ykJ+Km34Umt7MZow037Xt2COrRDHQsAjKp+S8ltwuQX37qyqv19n7C928Tt&#10;LcOPH+923eozq33uMtrf4u/4tpRv4ecz3Mtov6pbV9Yty67yuWhYV/x0oasewW+xjzctx1Kt9zK0&#10;n7lvu3VqGX59wld9nReh31n1RXmcbWVxX/7/aeK6LsOv7864baibZfS9pmPLrddUq7D/rTmzkHdL&#10;4q62v2ppL7OEfr7aUXc3If8JWVXfWO/oG/c9+sakpW1UZVdvY/vUz7xc10PCdlJUdXbTUO73A5Y7&#10;ABzVZUj/ncayYaKeZwQxcaJyOVDQNm8Iomc7gvJvLQF46tIWDD9krifl9ymzjsQldZ1xojHJWO9t&#10;SP+9wCJ0v0wvXnYFT7l1s2ppP33r9dCJRgi//nZq0aPt3/c8znlGO055n0nK/rStOyX5TtnXh/Kz&#10;fevnMnGfHzISgXg/csaPqwAAZ2KREdTchJ/PrlXqE+RFRqKyGCHRKILiacekfTtwojFvCTrqZ8ub&#10;gvp5QoC26wpG0zpnCYlG03fva/v60LK9lKByGZrPVNfL4lvGfj/HRGOREVjOG04UPHQEw6nbjdvx&#10;bY920dYX1x1tYtmjncXrfWg4sZFbP1ctx1xt477Hvsft+qLjOJqO0+O3ATgLOVcZ2hKKq5B2O9RV&#10;xkTfN9H4Fn49e7+IjjclGM+5lWYd0s5qVj+Yvwrdt5k1BYy3LcnZrCyvm8R9jOt72lKmD6H7xYpt&#10;7eS+3Kdpy7E1vXgvZNbzPHF/hkoADrmd1LP7Q7X9OCF4aKnvaUNbuszo8xcdiU7VN3KTl6uW7yxD&#10;+9WU3Pq8bWnPy4b9mWbUb9fYMWlJnKcBAM5Ayu8m5mH3bxxSbr+6zwjk90k0cgPjfRONfbaZGqDt&#10;e7tEn7PGs9B+Jajre332SaKRXzZtbT+3vdyEvN9x3CYGvfdh+LPwuX2j7SpP6Ehmcq7czDP3qSnJ&#10;6Crzi5HGGgAYVcrvNOqfuW+YyLsC2HjiXo2caPQJaoZINOYD1EdcnvcDrDMOXG8Sv5dzFSrXMjO4&#10;lWiktf2bzG3l9s2m7V4k9I3VSH2j7y19OWPitEdfmWQkGsvE43/Yo54BzoL3aDw9XxqCiLDjv8WP&#10;pC0e77ip/f2q4/tN6xhSsT/vj1SWfwywjvj2qDGO5VPi58Z8z8m2IYjkL/s87vVNj4Sv7jrhO5uo&#10;/l4l1PEQj4+Ox5GPIe3xsp/3KJPrkPZ42ZRxtG28uu7RLvQXQKLBWdhEf8dBwzT8fLb5a8ck2zTB&#10;vogm1jHfpfA5jPNs+5TyK5KEm7Df/dOHeNdI6jq3PYMn9vPfnt+77tH2X0SB7Dbxe/U+PEvoG0Xb&#10;We/ZN2YdY9euYH6TsY1Jj2R707GvQySVX3UN4Knzwr6nm2zMW4LJeUKQWp9kqx89f25Zx2bkYzn0&#10;ZPw2/Pz7hUW5FEHfxx5J1TQKQoZOmrZHaF9NP0Se6XbJyWaqP/cM3rch70x8vX6bvC/7wqQ2DtyX&#10;Y8PHHmPBiz2C9LvEY5s2tN0xE2zJA4BE48n7UptMp+HHG6ILrzqSjGoS39Ym6fpbwqfR5D32xHro&#10;QLo49t/Dr0++WZZL8f8/hfSzzbOWYO6cymdRtpuZhOLgbbFPEhgnyUO2teKN5/FVvmo721rfyG2X&#10;uUlK6lWiuL16lCzAAbl16mmKJ+15y7/vShI+R4FE0/d3JSvnrDim38JfZ3AfGwKX6u3FbY/hbAv8&#10;zk31wr7qLcaSjH5meyYPp5b8/LulbxTJx7uQ96Z4AJ4wVzSepuoWnSrILa5IXJdJwiQxSSiSkIta&#10;AFEs2/Dz7Q7bcJxbdw6hKL/V9+VDGWS/jgLGSfnfi2D8zRNMuJbh18d6VvfG/xl+vQ2sSsD4NcmY&#10;RH3mkCccvo7YN1ZlO/mjIQldlsubkP7j6EN4v0dZAiDRoDYxVlci5tE/U5KEOHBelEH3/JlNvo/l&#10;cX8og6k/ws9PsSmCyOKM/8uW8tiG8zuzO21IMt6WZUCeRUMCfyhfwzCPod3lulymtb5RT6yuap87&#10;Bdfh6Z4cATg5bp16ur5EgWMx+b/YkUh0JRsvwuF/n3FqirP4xRna3xrKr+2lXtuoHs7Bu+jvN5KM&#10;Xibh10ckj33l6zHqs4eyLZPR3xqSisuEfZ2P2GfDGfZBAIkGJ20T/T0L6b/PaEpW5uHX2yM+P9Oy&#10;LYKq36Pjr5K5rkTjHAKdabT/14lBNb8mbPVyuQ7jn01PeUzt2IlOnJi2Penpz4YxKtWLHuVReKVZ&#10;Akg0GCYYrgc1fc6sbqJg4VU0gT8+8zL+mBAoxQnd8gyOa96SKO0igPu1nuM3bB/ixZNfoj67PJG+&#10;kZIEpD4hK+cRtfE4uNA0ASQaDGPTEjzmvODtriVI3pz4sdeToOlI25g0lFdoSOgeo4Tv1M/+576x&#10;eHbEgPbUyrLYn+JWoauGJGN7gO1fR3+/O+H21rdvXGRu51M0FqxMDQASDfb3tSUgy/ltxSZh3afo&#10;zyi4mCd+7yIjMPsjSmy2LQnPx6ge1iHtsbjTI5XdNkoiZh1JxtWR9i2E07lCVAWw9w2B8PUBg9vH&#10;8POVk2lIf4N31xWQi4w2+W5H8loX942utjQLv16d7fIhSmjeZSQr03AeVyEB4OCKiftbw5ITwM5a&#10;1pFjlfHdefTZec9jj9fzEAUMRRk03UZRfb7t3RHVm9LX0fpXHfVw27A/l+V+VonQvAyAbjrWWd/2&#10;eo8yaSvbZUvZTaJ2cVn+v2+1f6bWW996nja0xYuG+tk3SVs11G+8XJblf9/SR76FvEf+DtX2U9pb&#10;PQGv2txDR/+s942LlgR0UWu/1XLVsa9x27ltaG/zcj3fWtpbl0VD3VRJ4Tzazrys39vEPpY6Duxq&#10;Y+sAAGfotmFyzRVP6rmT4jESjdCQDKQkTN96LLeh+wrFtCMgbVqOlWg0tZtdy0MZdK4PkGiEKOBs&#10;W+Z79ptVz7ZQ72e5+zBk259k1mFK/+yzroeEvjFrGGO61rnoceJj2fMYJBoAPbl16unbRH/3eVJU&#10;/J1zeaxt8WSo3DcxbzM/fx3+eofGY8J6/x3y3idwzB/bt70XpOm4XpblfKi3Xr8Np/kboceyfot2&#10;99uR9/GxrJfcH6DfZYwlKWPPbwnt+K7WhlLW+e+e49h1+d1NZjk+t8d4AwzGC/uevuKHkP+NJts+&#10;6/jPHuvImdi3UXC03ePYH8vAYhn+eirSNPx19vRuRwDxW/mZ4oxp9QjNabk8Rt/9nLl/1aM/35fr&#10;L/ZpEn7cgrKpJXLXO9b9qbbv25HKtgpUF7Wym9fKYFvbz8qXWlvbjljP1b7F9boNPx5gsG/Ss8n8&#10;7OMA2xyy7VfltAo/3m7/otbeJrW2nNqeX9b6xr/Cj98RTTPbb1uy8e+ovVX7uSnX9Smql7ch/4fu&#10;d9FxvGjpg3flcWwSEqX3e7SboeoaAAAAAAAAAAAAAAAAAAAAAAAAAAAAAAAAAAAAAAAAAAAAAAAA&#10;AAAAAAAAAAAAAAAAAAAAAAAAAAAAAAAAAAAAAAAAAAAAAAAAAABgp78pAoCDmH1f5t+XSe2/PX5f&#10;Nt+XO8UzulXt3zfl8hRNvy/LluMGAFosvi8X5UTKuIHKRVne7K9ILNbfl287lgvFNLp6ea8S+sCq&#10;TAzPzTw61udoaa4AGG+AXZXLcs/JalVbjm1Vmzgfws9nhRk2KH6olfWlItm7PO87koxvIwVEV2WC&#10;s5bIZCUas+izyzM7zkMkGpOyXG4a2vdD2eauys8cOti/NFcAjKd+5nQ9UGD/7cSO61s4zzON5xik&#10;rBXJ3sF+vTzvy6B/XgZhV+UytGlD8CfRSEs04rHvRqLxS/k8JCTP8ThyqITDXAEn5O+KAKh57PGd&#10;ZRlEbMLTve+9r/rtZ8XvMF5GZXw90nb/iP6uzkBfq5JO246/n3vivOyZ/DweaZ8fVRvAcJ7qFY3i&#10;dobqLNqVah5VdevBQ0g7G1jVy0rR/RJcHesWnKYzzjfPvD5Sr2jUf1NzX44959zuhh4X4ja1LLdZ&#10;LYuyfNdHanuLWvt36yeARIMnEkxLNH52Ecb/HUaTZfj5Vq1j7MM5JxpPLcEdwjT8eiteykmI6kqa&#10;B0vAM/U/igDYM6ihPciq2x5ou69r//45/Pzo3KVqoYc4UXgf0m6TLG5bui7bISDRAMjyShGclGmU&#10;/H35vnxqSUKgb9J8rUiAFH4MzhDmteBmE36c6aoum78If93nPK19ZlsGQZ97bKOwiibB+uM770L+&#10;GbT6+rYJE+myDLKn4cc93Hfl0ve46mVX38a8PMZtubzcEWQuyu9Mavu1rS1fy317TCyLeJ8qxbr/&#10;CD/fv/4iNN+SUpXnMvx8684qs44W0fauw3BXCaa1tjptaKtfM4KrSbmvL3aU6xjHULWZymNt/y+j&#10;RGSTuc5pw/5Oa21gFrXRL+VnH/fcxqxMjma1frKN+tnQP/adRuWYU0eTWh+sjw1VPXwK/R+YMC/L&#10;op5M3kXlfShj/8C6Xu9xf3ysjWPbjjF1m1ku9e02tenPGW1h1fLv87J9xG26zzZSx7G7qNzuBmjL&#10;OfNc1xz1WGvLX2vbAE7QMX6jUf/sqhY4pDwC8Tak3TfetT/1e9HvewSwqS9PW4S09yLchrQfkTaV&#10;3aT8ftt6myaEq5D3uMldP6jvupf9NuQ/2jKEX3+zkHvf9j51vGsyTS27+459nvYom/nA/f++pY5v&#10;E+u+a0ypAvDLhGN7COm3aq0byiR1G6ntKPU3GvOedZQ65uU+6jXlhY/1H67Pw/C/0YjH32kYxyzx&#10;WHftx6rHHFiU8U3iNlc92ltOPfb5DdE0Y/9THkyxyJi/Ux+WcNlz3gAkGr8M7MvMASXlpUpd+7NP&#10;EHuVOIn2Oa5ZZtl1veBtPUDg3/U0lq4JL3db69pE2/cpSLOM/c9Z532P41kmBqiHTjTihHm2o39M&#10;eo4pqx5J7WXmNi4yg6bUJ3qNmWhcjTA2dJ10aFvvxQiJxjKM/2P63PH1PnFMHbqMU5P1eD7K3cYq&#10;YxzLfa/JZMB6SGnL6x5jo6dLgkSj8bMPDZPeLDrzsmoYGK/23J9pz0EqfhP2TWIQ91Du0zQa8K8y&#10;k6h4UlxHE+ll+HErwLIh6LloCOoXDcc4L9d1n3BGsmuym9eWuMznDcusR1LXNxkMGfV+33B2bhmt&#10;e94SRC5b1lk/7quGgDVehnxr8c2OICxO8i56jikPHeW1aEkSFj23UbXnae04Fi2BS1dCMFaicRGa&#10;r+RMorHhJnRfnew6iXDfsu5dZ4uHMOmZ3KWat5ygqMa8afj5JZcPO+owN9G47RhDq1uA7zP70LeW&#10;Nn1Trn+S0G+6xrlpw1xafyloVW6L2vh/k3Gyom2eu2nY5iQxcbltOP6qDaxq9THkSRjgCSUa9cFk&#10;knEW5mGA/bkJeVdJmgbBZUIy0nUG5yL0fwtxPWifjFTfXWefcs6q5Z6Bm/cMeB/CsJfULzMT06b2&#10;OhmwDw0dCF509I/bnmNKanktQ9rZ5322cRXybrUYI9GYNiRfk4x9XmWUYe6Yeoj3aFyNlPRf7LG+&#10;nERjldHm4v3sGgP6XHm7yiyHdc95I+Wk21Dz3E1iQpIzRwESjV6/u5jtuT+LHmfcbhKSnYuQfyvF&#10;OjGJWoX9Lhk/hOFvZxgz0Qgh/7cWfeo1dASHuWeWmwK/1YB9aF8pt0YtMvrbrmAm9fcxNxn1tg79&#10;7s9eZxzTGInGZY8yTW3/tz3WvRox0Wjap/gsfR9xv9r3tsjURGPS4wRGzu/5+ozrqVfYq2C8zziW&#10;2nbmme3hIaGPrgIg0Rgg0UgNlGcZA1vq/qQO0k0B52XCYNo3KJ0nHlfqlZim+h7qntaxE42LzADq&#10;Zo/ySdl+ToCUkyQdMtG4T2z3Dz3ayzr0O9s8yxgX1j3rZJHRBsdINPqUZ0r7n4Z+v2eajJxodD08&#10;4T78eqtNbrC6b/9OTTSWod/vpe4T19/n5Fs83q0zktz5gGNIauyQUoZDxSScKe/RYAxfEj931zCJ&#10;7es6CkKmHUFK3aeWCX/W8Zkmm4bgJXX/cx4duY0G/XM4Y3Qd/f1HR2BTr6chHmdaf+zsY8h7ROOn&#10;HW3jWOZRO9/VRj/vaP+pPmf0722PPpCzjbg9vDhguc+iMavvuDdrqdOQWKchas+bEY+5WP+b8Ncj&#10;tjct4+W7MmhNua1qEh3/GI8rTh0HNj3qb96zL+zyZ0fbaNr2ds96n2aMIbva8jyhvPa5vQuJBjQO&#10;PjkT974+dSQTda+jfb5rGYD7HNu25/5/2fN4q0n+4oQH88eGhHCyRzK4TzvLbaubEdrsvl5nJE4f&#10;oyBv2WN7257lNR1p/Lg7Un3Me+73XccYs8+4U/h6gGPflMnGyx0nR4q2ddvRxmY7guxDJIp9yvfP&#10;kftMnIil7P9mwLLI2d+UcvsYtY+qXawkHBIN6Gt7xG3HCcPrHQNrypWKOJjIeUzfIZK0YoJ50xCk&#10;VE8YuQqn+fSOT9FkukgIordhmLO104GC2pzgeSxx2W1C89OtqmUSTfqvR26f/+mZiPbdp8mBy74u&#10;9VHJDwnr/tceY+rjAcugGn/+Uf6z6Sr1VUZCe3fAfZ9F43zquP6ux7b+HLnt/WfAshh6niva7tuo&#10;XU7Lcnwo28ciINGAM/JpR0LRFmBdn8i+9wkSin3/d0MQXp2xXocfj8U8FZsoeHrdkhDME5LBffz3&#10;APUzpqbHZK47lkkUYE0PePzzE6jDczAZKPE6pGocetmwD223Uc0DQyQGp65qG03zbDEv3ZzgHMVA&#10;/q4IeIKKwewyCmLvGgK0Ss59wZue+7Qd+Zjvygm+mID+aBiwp+VkX5xF+v2IwUjdx1o9VQHvtqWO&#10;TikZPCV/DLSOt4pykOR5jLFhe4bl8DL8eqa6GHvenOg+b8+wnM+tLW/L+n9ftoX4JEl9jnoTxv2t&#10;ERIN2Ev1G4BlLWB9GwWw09rfOWfKfw+nd1Y7TjjelMe7KIPI+IWJ69B81vHYCWFRX6uWIPqzQOAX&#10;8dW6u4y2Wf8h8yIj0dj31qQxgof/PZH6eDliPZ/jGPwm/PxSyvkJJ1Gfwnk9evXxTNtyPeGo5qjX&#10;Uduo5qjfQ96DOjhRbp16mkH2EBPUP8+8HL5EA1f9zNqraND73DEonuOkXyVbTbcyFBP/zQntY+V1&#10;VM7Tlvocso/kPqVofuAJf5fXDcFB6vJ+R/8YMujtM47kJjOzE6mP6YDr2ucH3fMTGoM+d5TPduBE&#10;9lDjwLHdDZxsPx6hDVXjfzUmxSchPJ1KosGJ+jMatPtOfvWBZnOG5RCfAa8nF/FtUzkD+jmeXdyU&#10;CUc86Z9CQNL2uNjXOxKSISfp3PqcdbSPQ1rW/v06M8i+7khahgqoZzuCyqGSmdmR6mNzwOAsZ92n&#10;coWn0PUj5bhNHDLgP9bTysZIlOYDlsUxymMTfjzBrB6/zAMSDU4yqGwLRnImtemJBFP7JhtxchHf&#10;F/oxYQDe5yk9p+TtibbXerDxR49kMNeXPSazV9FEf6wkfBn6vcOhLXnb9YjhvkHvNPR/BOciY18m&#10;Rxqr7na0jaHH8Zx1n1Jw9q+WwLieaDz2qPdjjwOnNtfPwn5X1DZRPbw60jG9PXLCg0SDnoFbbmeN&#10;35D98UzLIn5nwCIaQFNfovQ5GvjO9VF825HX/78D1NO8YdIcuv3FiUvq4yrnUTByzPuH48f+9tmX&#10;Lz1PSqT+AD0u15zbgfpu49MB6+Cx4WTGUMHqpiEAnyS20VMJzuLgfZPQH6fhcE8e+twx7526Lz3H&#10;sZTymB9pnnsMwFkoBur4ue0pk0917379u1cJ31uF/u+PqH9vNcI2bmvfuSzLovo7dUKb9izP+vfH&#10;KLuQuR9xu5jtWSeF+rsD7vcISOI2t+86u1xF21wm7GP8noTpiP0ipz2u9lhXSv01PVP/omO9i5D3&#10;7oimbSwz2/P9QGPNPPrsPOOzQ44NV5lj8SQa74Zsd7kvAG3al+VI4+uufrfOHAeuMutuMkB722fc&#10;uM/sM2POc7MB5qicvgccWdPE3fbytlk5kTw0DDQpk8spJxrL0P7SrJyJc9WwjtWOQGEefrw0bz1i&#10;MFoFWBcdA3pcv/cDTZApE3VKOV+11NPFSP1j0tDeL1vqc9kwoV+O3C92ucxMeHL2cZ44luwqr4se&#10;SUPbNlYN7WfS0h/nA401ucHOZcPYkjo2rDLb6E1ofx/FbRjuxaFtZbcu93ne0q9n5f+P93s9YBku&#10;yvHiYYBEo6mMb0P72fxp+PHeh662cYhEY9Eyz0872t38gPNc9R6ny445ahnVxUMATtpkx8ST+vba&#10;1DMRp5xoNE0kuWeuuoLhh/DjZWhN2xo70Wjbl/WOAG6oCXLesO772ra7Eq1d6/kWxn3qyKylvm47&#10;6vPqAP1il/uMQKrLNOHY1tH2HnaU17ee5bWOguncbVwOONbkJhr7jA1d/WvRst5dbXSMdvdtj+U2&#10;sR+vO8owNYlaZfaPtnGgXs63I4+j+4wblzvKvq3dzQ84z60T5qim9XlbOJxJsnHZY2K4Cfud7T+l&#10;RKNt4Jz3LNOLHZPSrvIcKxjN3ZeHhAE8d4JcdWwzNRi+zyi3IZONnIT88kD9IjXwXA6wzpuw+0pf&#10;nGhMM8ostbzWUWIya2gPbctq4LFm3nOsWPUYa1eJdZ7az5cNx3rMRCP3EaW589UQiUY1Dqx7HN/s&#10;BBKNEH69GtC1zBP2Yah5LrdcH4I3hMPZmZYD+G3HWaeuS5u7Brn62Ykc9e8tR9rGPPruvgFsdevG&#10;rvK8D7++GXfo46r25WLHWaH6hJt6n3VqncTB0G3LpJEabK6OeEZrGX79fVK9LttuExqzbtvKaOh1&#10;LqJ1zjsSjfrxtdX5TWYy37SNqp/dt2zjKrNOUtv1LPrsbKSxdt5jzEkti8uB28ik1ke6kszbnv0l&#10;LsP7jrF1ntDvLnv0hZsdY+lDbSydjjCO7jNudM1LVb9cZtTDKqEtd81z9bbz0LGuVfDujCfnb4rg&#10;2SYe1SC5Dd64PGR55rydeSz1tz4fY3/mPbd9VZsEi+/94wTqc6N5/5R8FOXxcked9x1PcrZxCn3s&#10;2H3xVMqiHuyPtS/z2phwd6TjO8a2h2x7mxNry/V1iUEAGF385KlLRXJSicZQvwk55jYAODDv0QBO&#10;wTL6+6MiAQCJBsC+6i9o2wSX0gFAogGwp1X4+YeVnxQJAEg0APZRPL3lXe3v4keG14oFAM7f3xUB&#10;cCCr78uL2t/T8POVjOIpJm8UEwBINAByzVv+e5FkvA3n9whJAKCFW6eAY/sc/npvwrWiAICnwwv7&#10;gEOahp9vlzqnl689V/WXa4314rJDbAM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Z8AAwABJrT99wmX+gAAAABJRU5ErkJgglBLAwQKAAAAAAAAACEAxl9keCIVAAAiFQAAFAAA&#10;AGRycy9tZWRpYS9pbWFnZTIucG5niVBORw0KGgoAAAANSUhEUgAAAxoAAAFuCAYAAAAGbG6sAAAA&#10;GXRFWHRTb2Z0d2FyZQBBZG9iZSBJbWFnZVJlYWR5ccllPAAAFMRJREFUeNrs3UFy3EaWBmB4wgst&#10;a8F915xA7BMQOoHpE5jaaGvrBJJO0PaWG8knMHUCJU/Q7BM0tFfEcHZcDjCqGssaSawqVj5kJr4v&#10;AsF2RLuAesgq51/IB3Qd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wm++UoAn/GLfT4H0+H7ebxup4uqllpN/H7c0DX+Ni3H7yMSjS&#10;kwf8u3+M2yrwWK/H7aXvw73cbL4L1WyZdcvqw7NH0+f/9eZ7YKrZf39Sv9vp78nl3a1KUbLvlaCZ&#10;CXIfvM9Vg3VczVDH6yO8xnqG4yZG5HldNxI0fgk+P8/V7KCgwf0h490nAbD/yv9v+pPGbRi395v/&#10;LYAgaABwbwg9Dw4a682ERTDbb5+p4pqdzjS22T1k7DPuX2xe42YT6KZaXwkezOU/lACgSHNMXvvK&#10;a9arWRXHn3y8jxYyvhUgL7qPS6/+a3zdf47by3E7VWUiuaIBUKbtOuzIZYqPK6/Z2UL2WfPxb8c1&#10;+ULG14LHtL0Y9zOMf3/rPl7pGFSenFzRAChXCt5fX3m9+oXss+bjTz7W4SHjc+vu4w0A/j3u949x&#10;650BBA2A5Yleyz5Ncmq90cP5Qvf90AnnqvExLWTcP3bfjccwhY4LZwNBA2A50gz77Cut1dlC913b&#10;uU4+1sWEjM9D52uBA0EDYDnmWM9ea7Nov9B91xSQ9GeUGTK+FjjOnSUEDYC2pcYnn8ewmnmyVuuS&#10;s77xsSxkPCxwTP0b79ypCkEDoF3Ra9r7CmvUO4aDwtm68bEsZBxnXG9vjbty9hA0ANqSTJrvdeYY&#10;qjjHaekf5spCxqdebAKHqxvsxXM0AMo2x/M0+somhb1jKD4Y6c/4c5y83Wy7nqN1F3/16UvWm7Dx&#10;6uTy7qVTiaAB0IZp0h/ZmFnTg/vm7s/Y2vZp1DKZ7mcYw4s3TtCvxj9Xh/y7m6sJp5vPZz/juJ8e&#10;+jeFoB/H9yM8ImgAVO46OGj0FdWmL+xYriqp2+kMY5iHhZTpqtDNJ8FjtfleONv8jb7qOd2Z6snm&#10;uOCL9GgAlC8F76+UqwS7OHMsVYSz5GN89OBxO25vxu3p+I//OW5PPw0iQd8T7zx3A0EDoG5zrG/v&#10;K6lNSff6r6Vm/QLG71JDx9/Hf3wSGOymsPFa2EDQAKhbCt5fDX0a666MJtmtWp6ncdb42F166Ejj&#10;9mQTOIag3QobCBoAFfM8jTqOUd3mH7v8GTimJVWvhA0EDQC+JQXvb92VdbXgS0rsifih8JqdLmDs&#10;8tfA8XL8My2pGoQNBA0AvkSfRh3Hp2Z/NXT6M0oIGzebsBFxVzRhA0EDoEIpeH8l92msuzKvuJR6&#10;XFv6M5YbNqaG8R/H//kmKGz0qo6gAVAPfRqOrbZj059RXuCYboP7PGBXf2weMoigAUAFUvD+Sr6L&#10;UsnPrCj12NYznM/kY1tk2Pi1+/jcjZy2t75dqbigAUD59GmUf1xq9qehi7u9KvuHjTdd/mVU048V&#10;/1BtQQOo18tx+66wLc1QhycF1iGH6NqWuPRh3ZXdB1Hq8enP4POw8TQgbFx8ePboF9UWNAAoX/Sa&#10;9xKXAfUVnKcSj/G08bHK4WHjJvNuXoxhY63aggYAZUsmzMU/q6LEgLaaIWgkH9dqTHejus08/l4r&#10;s6ABQNn0abiiUcPxDJ3+jGqcXN5N5yp3c3hvCZWgAUD50oInzSXfCetT666sPg39GdwXNqaH+eV+&#10;oJ8lVIIGAIWLXvte0oP7+orOU2kBreUxynFMVzVyL6FyFypBA4CCpQVPmM8qOk8l9ZL0jY9RjmB6&#10;eniX/2F+554aLmgAUK7oPo05GolrCD21HGv0cQyd/oyaw8abLuAuVCotaABQrrTASXMt/RmlBbS+&#10;8bHJ8eW+qjE1hl8os6ABQJmW2KfRV3ieSjjms8bH5lGNE+DVuC26j+Dk8i4FBEZXNQQNAAqVgve3&#10;xAlzK8fs+Rl7hIzxz7uunKWCc3qV+fXXY73PlVnQAKA80X0a627+27X2FZ6nuY85ernZ0FXanyFk&#10;/NXmqkbuc/mzSgsaAJQpLWjSXFt/xtbcfRp942NSyMgr91WN3h2oBA0AyrSkPo2al1jMOZHSnyFk&#10;PMT0AL/cV05/UmZBA4DyJBPmKsx57PozhIyDbZ6rkftp4Reb84CgAUBBovs05ly+1Fd8nuY69nUX&#10;21czdBX1ZwgZO3sbsI8LZRY0AChPCt7fHJOyvvJztFpI3VItJ0TI2N3J5Z3lUwgaAAsVvSZ+jkl/&#10;7n3eNFo3/RlCxrHkXj51Op4X50PQAKAwqfHJa8Q+U0DYmKNu+jOEjGOJWD7lqoagAUBhovs0+hne&#10;Y+59XgdMkqPvmhW9XGvoCu/PEDIOt1k+1eJ3C4IGAPdIwfvrG9tX6mKW/fSNnqM5xqCQ0d73zLR8&#10;aq3MggYAZYleGx85Wcs9Yd5eEUoNvJdP6c8QMmo8x+fKLGgAUJYUvL+zhva1rd1t11afhv4MIaPG&#10;c3ymzIIGAGVptU9j1cX0Z0RNpPoGz9Fk6ArszxAyjuvk8i41Nm4RNADYUQrcV1SjcR9ct1b6NPqG&#10;x56Q0fb3zMptbgUNAMrTYp9G7mUUn18Jipgwtxg0iurPEDKyf2ZaG78IGgDcIwXvL2ItdR9cs1b6&#10;NM4aH3tCxnz+1eD4RdAA4B6t9WlELM+6nmHS3Aecm0U+P0PICDvfLY1fBA0AdpQC97XebDVPyK92&#10;DB81vbfTTUhrccwJGTMLaghfq3Q7vlcCDvRT1946yr85rVRumiRH3od+mtQNmV476ra2u4SPHEEj&#10;ZXzt6DEnZCzLkDsMjOe0Dwo1CBoU6kIJoDjR/2E+yzgxzz1hvr6njn3mutX42iWMuS95LWS0FTQ6&#10;VzWaYekUQDta6dOI6M9IB4aQY9Ut1/KmJfZnrHz0w4NGboKGoAFAgVLgvnL1A/Qz1ymihjne4zp4&#10;gpZ83BbpfcA+3HlK0ACgQC08T2Ou/ozICXSO99g3PtYow6AECBoAy5SC95djcpu7of26gDrmqNti&#10;n59Bc0GjV2ZBA4DyRPdpHHtyu+7yL//ZZYKc+9f6HMvOFvn8DEDQACBOCtxXX/jrHVqfVFntIhro&#10;5xpjlCUkYH549mit1IIGAOWJXjt/zAnz3P0ZkRPps0LPQYljjEKcXN4NQbsSNAQNAAqUgvd3zF/S&#10;c0+YrwuqY00Bbe4xBggaABSg1j6NdVdGf8YhoeTQgLY64mtFGTr9GYCgAbBYKXBffWGvc6y6JLWb&#10;fWyxXB7EKGgAUKjINfTHakQupT8jckJ9jPfcNzy2KNMQsI9TZRY0AChTCt7fMSYFuSfM1wXWsa+g&#10;bnOPLZYZNBA0AChUbX0a666s/oyHhJN9A9p65trvO8E0yQQEDYCFS4H76h/4758XWo+rCmrn+RmA&#10;oAFAqMi19OvuYb/Ml9afsRVxZegh7z3HE8ZLGVOAoAFAoVLw/h7yy3pf8AQ5dx37gus295gCBA0A&#10;ClRLn0bEr/IPmSDn/hV/3R1+Nehx4PkdOv0Z/DlmQdAAWLgUuK8++N+LqkNaeO3mGEsIGsaboAFA&#10;4SLX1B96ZaLU/oytUvs01l3sL8v6MwBBA4CjTbIPCRv76iuYIOeuY19g3eYeS4CgAUDBovs09p38&#10;lt6fccyw8i3rbv+rE/ozAEEDgFmlwH3tuwSor+T9R9SwL7B2c4whCvbh2aOQ2ymfXN4Zc4IGABWI&#10;XFu/7+S39P6MrdL6NKbJ3mmjY4iynSoBgga5PRm37xrbnjitNCoF76/P9P+de4KcFlS3uccQyzYo&#10;gaABQB2i+zR2/cVzmizX0J+RI7R8ybrbvU8j8lflwcSPT6yCxhyCBgCVSIH72nUJUJ/5OG6P/L4j&#10;anh+5BrXNnYoX0TIFTQEDQAqUmKfRi39GVsl9Wn0jY4dmLxXAkEDgHqkwH1NSyvWBUyWryusY19A&#10;3eYcO5TvzJhD0ADgU6U9TyNispxjsvI2IKSdFlC7raGzjIX/P0Yjxh2CBgAVSYH7uu9Xz9yT5dtN&#10;uKqxhvfV5nGjY4Y65O7RuD25vBM0BA0AKlNSn0Zt/RlbQ5f/19a5Q9pcY4bCfXj2aB2wmxuVFjQA&#10;qE8K3Nc0IVnNOFm+rriO36rNaRezdGWOMUP5IoKGcCtoAFChUvo0+oB955wg554IfatPow88f0Nn&#10;rTzx488VDUEDgEqlwH2dzTRZydWfEVnDr9VIfwZzemzcIWgA8DUl9Gn8UPlEZejm69PoGx0r1CF3&#10;I/jNyeXdrTILGgDUKQXu60uTkl1u31rDBDl3Hb8UKNZdzBr5OcYKhfvw7NEqYPy9VWlBA4B6zd2n&#10;0TcyQZ6jT6MPPG9Dpz+D+PF3pcyCBgB1S4H7+nxykvu2trn7MyJreP7ZP+vPYE65P7vDyeWdRnBB&#10;A4DKRa69P7sneNQ6QR66+D6NvtExQh1yjz9XMwQNABqQAvf16eSklf6MqDpG127rzWaD/7Xpz8g9&#10;/n5XaUEDgPpF92mcfmHi3EKIigg1fWDttiHjqY8InznP/PqWTQkaADQkckK+nSS30p8RWcP+s7Am&#10;ZDCH3J9dVzMEDQAaMkefRt9QeJoMXVyfRu6JnpDBt5wHjD8EDQAaETkpnwJGa/0ZUXXsA0KakMFX&#10;fXj26Hzz+c3l6uTyblBpQQOAdkT2aUyTlIvGwtNWxAPGXgoZzOiHzK//mxILGgC0J3Ji/nPm14/u&#10;z4is4Qshgzls7jaV80eCqQk8qbSgAUB7IpcarRsKTSUEHCGDCBeZX/+VEgsaALQpNfRertVRyODo&#10;cl6JnK5mvFFiQQOANkU/T6PVyX5NT9EWMtjJh2ePLrq8VyJdzRA0AGhcauA9zL18qZYaChns40XG&#10;13Y1Q9AAYAGuG3gPc0/0a+jTEDLYWcDVDGNR0ABgAVID7+FaHYUMjirn1YzkTlOCBgDL0EKfRgmT&#10;llKvDAkZ7OXDs0cvu3xXM26NR0EDgGVJFR97KcuWSqyhkMG+IWMKGDnvNPWbp4ALGgAsS819GlcC&#10;j5DB0bwet1Wm174ZQ8ZLJRY0AFiWJCQ1VUchg71tlkz1GXdhTAoaACxQzX0aJYWkEkKPkMEhIWMK&#10;GDkbwJ+fXN7dqLSgAcAypQqPedhsaihkcHjIOB3//JFxF1djyPhVpQUNAJarxj6N0sLRnH0aQgaH&#10;hIypHyNnX8ZgXAoaAJAqPOYSw9FbIYOKQsa7cTvNGLx/PLm8u1VtQQOAZauxTyM5JiGDIkPG5Km+&#10;DAQNAEqeuH/N0JXVnzFHDYUMDgkZ66CQcaXaCBoAbNXUp5EWfmxCBoeEjH7888/MIePXMWS8UW0E&#10;DQBqmbzXFIpyH5uQwSEh42X38UrGKufYHEPGc9Vm63slAGBj26exquBYU+HHluuZBEIG+waMdffx&#10;zlJ97gA8hgxjE0EDgG9Oks8LP8ahK7M/I3cIEjLYJ2BMPxj80uV9EJ+QgaABwM6uKwgaqYI6TsfY&#10;CxnMGDB+7mKuTj7Vk4GgAUArk/jrSo7xWEFDyGCXgDH9QPDDuF0E7XJaZvlcyEDQAGBXNfRp1BCG&#10;pmM8xpIVIeN+OcbquoJgsdqE2SlcnAd/Zofu48P4PCcDQQOAvSfJpS6fGrqy+zOOGYaEjPsn29Nt&#10;WnPcqnU93Qp2nEinQt7nehN+pmDxt817Pp3pcKbnYzz1xG8EDQAOUXKfRqqojqk7fPlUsyFj80v8&#10;xbg97h5+5SDnZPvdeKzbK3xz6Qs7fdNSqV99RSJoANDiZL6mhwoe2qfRbMjYeN2Vf8OBiCBTkylw&#10;PbVUin15YB8AX5pUlLosIlVUx0OOtfWQ0VUUMvj4PfBqDBh/FzIQNABoeUI/dHX0ZxxawyWEDOox&#10;9WJMAeOlUiBoAHBMJS5RShXW8UrIoDLT5+zJGDCmu0oNysFD6NEAoJZJ/XWFddylsV7IoJTP/KtS&#10;7rSFoAFAu0p8nkaNE6D7jlnIQMBA0ABgkROQUhp3h66u/oxdApuQwVymMTkt6/tNkzeCBgBzKOl5&#10;GqmxwCZkMNdY/H0KGR64h6ABgMn9n6GnlcAmZBDpajMGrzR3I2gAUIqS+jRSxXVMQgbBn9tpzF2P&#10;weJKORA0ACh5kjz38qmhq7M/4/PAdiVk/F89PHH74W43tZy299NfDd0IGuT60p7jC67FL+3oL+nB&#10;mDQmC/e2m/+KxnUDdXza7f5Mjdb9OG4vxm2tFDv9N+L9Z8GiEy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I9z8CDABg9YYr&#10;6GCyOwAAAABJRU5ErkJgglBLAwQUAAYACAAAACEA/ySrWuEAAAAMAQAADwAAAGRycy9kb3ducmV2&#10;LnhtbEyPwWrDMBBE74X+g9hCb4lkOw3GtRxCaHsKhSaF0tvG2tgmlmQsxXb+vvKpuc2ww+ybfDPp&#10;lg3Uu8YaCdFSACNTWtWYSsL38X2RAnMejcLWGpJwIweb4vEhx0zZ0XzRcPAVCyXGZSih9r7LOHdl&#10;TRrd0nZkwu1se40+2L7iqscxlOuWx0KsucbGhA81drSrqbwcrlrCx4jjNonehv3lvLv9Hl8+f/YR&#10;Sfn8NG1fgXma/H8YZvyADkVgOtmrUY61Eharddjig0jSGNicEHGyAnaaVSqAFzm/H1H8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OHG+h2mAgAA&#10;swcAAA4AAAAAAAAAAAAAAAAAOgIAAGRycy9lMm9Eb2MueG1sUEsBAi0ACgAAAAAAAAAhACJGkL8w&#10;LQAAMC0AABQAAAAAAAAAAAAAAAAADAUAAGRycy9tZWRpYS9pbWFnZTEucG5nUEsBAi0ACgAAAAAA&#10;AAAhAMZfZHgiFQAAIhUAABQAAAAAAAAAAAAAAAAAbjIAAGRycy9tZWRpYS9pbWFnZTIucG5nUEsB&#10;Ai0AFAAGAAgAAAAhAP8kq1rhAAAADAEAAA8AAAAAAAAAAAAAAAAAwkcAAGRycy9kb3ducmV2Lnht&#10;bFBLAQItABQABgAIAAAAIQAubPAAxQAAAKUBAAAZAAAAAAAAAAAAAAAAANBIAABkcnMvX3JlbHMv&#10;ZTJvRG9jLnhtbC5yZWxzUEsFBgAAAAAHAAcAvgEAAMx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Ein Bild, das Schwarz, Dunkelheit enthält.&#10;&#10;Automatisch generierte Beschreibung" style="position:absolute;width:20154;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jxgAAAOIAAAAPAAAAZHJzL2Rvd25yZXYueG1sRE/LasJA&#10;FN0L/sNwhW6kTowhldRRpEVwIaU1fsA1c/OgmTshM43x752F0OXhvDe70bRioN41lhUsFxEI4sLq&#10;hisFl/zwugbhPLLG1jIpuJOD3XY62WCm7Y1/aDj7SoQQdhkqqL3vMildUZNBt7AdceBK2xv0AfaV&#10;1D3eQrhpZRxFqTTYcGiosaOPmorf859R8B2VK04/k0M+p+FaYv7l4hMp9TIb9+8gPI3+X/x0H7WC&#10;NImTdZy8hc3hUrgDcvsAAAD//wMAUEsBAi0AFAAGAAgAAAAhANvh9svuAAAAhQEAABMAAAAAAAAA&#10;AAAAAAAAAAAAAFtDb250ZW50X1R5cGVzXS54bWxQSwECLQAUAAYACAAAACEAWvQsW78AAAAVAQAA&#10;CwAAAAAAAAAAAAAAAAAfAQAAX3JlbHMvLnJlbHNQSwECLQAUAAYACAAAACEAXHFP48YAAADiAAAA&#10;DwAAAAAAAAAAAAAAAAAHAgAAZHJzL2Rvd25yZXYueG1sUEsFBgAAAAADAAMAtwAAAPoCAAAAAA==&#10;">
                <v:imagedata r:id="rId3" o:title="Ein Bild, das Schwarz, Dunkelheit enthält"/>
              </v:shape>
              <v:shape id="Grafik 1516910922" o:spid="_x0000_s1028" type="#_x0000_t75" style="position:absolute;left:47752;width:20154;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nnyAAAAOMAAAAPAAAAZHJzL2Rvd25yZXYueG1sRE9fT8Iw&#10;EH834Ts0R+KbdFsiYZNChERD9AU3PsCxHutwvc61wvj21sTEx/v9v+V6tJ240OBbxwrSWQKCuHa6&#10;5UbBoXp5WIDwAVlj55gU3MjDejW5W2Kh3ZU/6FKGRsQQ9gUqMCH0hZS+NmTRz1xPHLmTGyyGeA6N&#10;1ANeY7jtZJYkc2mx5dhgsKetofqz/LYKMvNWVq+H99wfb4vN8ava4+68V+p+Oj4/gQg0hn/xn3un&#10;4/zHdJ6nSZ5l8PtTBECufgAAAP//AwBQSwECLQAUAAYACAAAACEA2+H2y+4AAACFAQAAEwAAAAAA&#10;AAAAAAAAAAAAAAAAW0NvbnRlbnRfVHlwZXNdLnhtbFBLAQItABQABgAIAAAAIQBa9CxbvwAAABUB&#10;AAALAAAAAAAAAAAAAAAAAB8BAABfcmVscy8ucmVsc1BLAQItABQABgAIAAAAIQDLUJnnyAAAAOMA&#10;AAAPAAAAAAAAAAAAAAAAAAcCAABkcnMvZG93bnJldi54bWxQSwUGAAAAAAMAAwC3AAAA/AIAAAAA&#10;">
                <v:imagedata r:id="rId4"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B7A9F"/>
    <w:multiLevelType w:val="multilevel"/>
    <w:tmpl w:val="8730BCCA"/>
    <w:lvl w:ilvl="0">
      <w:start w:val="1"/>
      <w:numFmt w:val="upperRoman"/>
      <w:pStyle w:val="S1"/>
      <w:lvlText w:val="%1."/>
      <w:lvlJc w:val="left"/>
      <w:pPr>
        <w:ind w:left="2694" w:firstLine="0"/>
      </w:pPr>
      <w:rPr>
        <w:rFonts w:hint="default"/>
      </w:rPr>
    </w:lvl>
    <w:lvl w:ilvl="1">
      <w:start w:val="1"/>
      <w:numFmt w:val="decimal"/>
      <w:pStyle w:val="S2"/>
      <w:lvlText w:val="%2."/>
      <w:lvlJc w:val="left"/>
      <w:pPr>
        <w:ind w:left="2978" w:firstLine="0"/>
      </w:pPr>
      <w:rPr>
        <w:rFonts w:hint="default"/>
      </w:rPr>
    </w:lvl>
    <w:lvl w:ilvl="2">
      <w:start w:val="1"/>
      <w:numFmt w:val="decimal"/>
      <w:pStyle w:val="S3"/>
      <w:lvlText w:val="%2.%3"/>
      <w:lvlJc w:val="left"/>
      <w:pPr>
        <w:ind w:left="3545" w:firstLine="113"/>
      </w:pPr>
      <w:rPr>
        <w:rFonts w:hint="default"/>
      </w:rPr>
    </w:lvl>
    <w:lvl w:ilvl="3">
      <w:start w:val="1"/>
      <w:numFmt w:val="lowerLetter"/>
      <w:pStyle w:val="Heading4"/>
      <w:lvlText w:val="%4)"/>
      <w:lvlJc w:val="left"/>
      <w:pPr>
        <w:ind w:left="5138" w:firstLine="0"/>
      </w:pPr>
      <w:rPr>
        <w:rFonts w:hint="default"/>
      </w:rPr>
    </w:lvl>
    <w:lvl w:ilvl="4">
      <w:start w:val="1"/>
      <w:numFmt w:val="decimal"/>
      <w:pStyle w:val="Heading5"/>
      <w:lvlText w:val="(%5)"/>
      <w:lvlJc w:val="left"/>
      <w:pPr>
        <w:ind w:left="5858" w:firstLine="0"/>
      </w:pPr>
      <w:rPr>
        <w:rFonts w:hint="default"/>
      </w:rPr>
    </w:lvl>
    <w:lvl w:ilvl="5">
      <w:start w:val="1"/>
      <w:numFmt w:val="lowerLetter"/>
      <w:pStyle w:val="Heading6"/>
      <w:lvlText w:val="(%6)"/>
      <w:lvlJc w:val="left"/>
      <w:pPr>
        <w:ind w:left="6578" w:firstLine="0"/>
      </w:pPr>
      <w:rPr>
        <w:rFonts w:hint="default"/>
      </w:rPr>
    </w:lvl>
    <w:lvl w:ilvl="6">
      <w:start w:val="1"/>
      <w:numFmt w:val="lowerRoman"/>
      <w:pStyle w:val="Heading7"/>
      <w:lvlText w:val="(%7)"/>
      <w:lvlJc w:val="left"/>
      <w:pPr>
        <w:ind w:left="7298" w:firstLine="0"/>
      </w:pPr>
      <w:rPr>
        <w:rFonts w:hint="default"/>
      </w:rPr>
    </w:lvl>
    <w:lvl w:ilvl="7">
      <w:start w:val="1"/>
      <w:numFmt w:val="lowerLetter"/>
      <w:pStyle w:val="Heading8"/>
      <w:lvlText w:val="(%8)"/>
      <w:lvlJc w:val="left"/>
      <w:pPr>
        <w:ind w:left="8018" w:firstLine="0"/>
      </w:pPr>
      <w:rPr>
        <w:rFonts w:hint="default"/>
      </w:rPr>
    </w:lvl>
    <w:lvl w:ilvl="8">
      <w:start w:val="1"/>
      <w:numFmt w:val="lowerRoman"/>
      <w:pStyle w:val="Heading9"/>
      <w:lvlText w:val="(%9)"/>
      <w:lvlJc w:val="left"/>
      <w:pPr>
        <w:ind w:left="8738" w:firstLine="0"/>
      </w:pPr>
      <w:rPr>
        <w:rFonts w:hint="default"/>
      </w:rPr>
    </w:lvl>
  </w:abstractNum>
  <w:abstractNum w:abstractNumId="1" w15:restartNumberingAfterBreak="0">
    <w:nsid w:val="1A93403D"/>
    <w:multiLevelType w:val="multilevel"/>
    <w:tmpl w:val="51B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3F8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F87296"/>
    <w:multiLevelType w:val="hybridMultilevel"/>
    <w:tmpl w:val="556C9A48"/>
    <w:lvl w:ilvl="0" w:tplc="3EEAEFB4">
      <w:start w:val="5"/>
      <w:numFmt w:val="bullet"/>
      <w:lvlText w:val="-"/>
      <w:lvlJc w:val="left"/>
      <w:pPr>
        <w:ind w:left="680" w:hanging="340"/>
      </w:pPr>
      <w:rPr>
        <w:rFonts w:ascii="Open Sans" w:eastAsiaTheme="minorEastAsia" w:hAnsi="Open San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C922AF"/>
    <w:multiLevelType w:val="hybridMultilevel"/>
    <w:tmpl w:val="C686A572"/>
    <w:lvl w:ilvl="0" w:tplc="4744821A">
      <w:start w:val="28"/>
      <w:numFmt w:val="bullet"/>
      <w:lvlText w:val="-"/>
      <w:lvlJc w:val="left"/>
      <w:pPr>
        <w:ind w:left="720" w:hanging="360"/>
      </w:pPr>
      <w:rPr>
        <w:rFonts w:ascii="Open Sans" w:eastAsiaTheme="minorEastAsia"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0B0A6E"/>
    <w:multiLevelType w:val="multilevel"/>
    <w:tmpl w:val="CD40CB78"/>
    <w:lvl w:ilvl="0">
      <w:start w:val="1"/>
      <w:numFmt w:val="upperRoman"/>
      <w:lvlText w:val="%1."/>
      <w:lvlJc w:val="left"/>
      <w:pPr>
        <w:ind w:left="2694" w:firstLine="0"/>
      </w:pPr>
      <w:rPr>
        <w:rFonts w:hint="default"/>
      </w:rPr>
    </w:lvl>
    <w:lvl w:ilvl="1">
      <w:start w:val="1"/>
      <w:numFmt w:val="decimal"/>
      <w:lvlText w:val="%2."/>
      <w:lvlJc w:val="left"/>
      <w:pPr>
        <w:ind w:left="2978" w:firstLine="0"/>
      </w:pPr>
      <w:rPr>
        <w:rFonts w:hint="default"/>
      </w:rPr>
    </w:lvl>
    <w:lvl w:ilvl="2">
      <w:start w:val="1"/>
      <w:numFmt w:val="decimal"/>
      <w:lvlText w:val="%2.%3."/>
      <w:lvlJc w:val="left"/>
      <w:pPr>
        <w:ind w:left="3545" w:firstLine="113"/>
      </w:pPr>
      <w:rPr>
        <w:rFonts w:hint="default"/>
      </w:rPr>
    </w:lvl>
    <w:lvl w:ilvl="3">
      <w:start w:val="1"/>
      <w:numFmt w:val="lowerLetter"/>
      <w:lvlText w:val="%4)"/>
      <w:lvlJc w:val="left"/>
      <w:pPr>
        <w:ind w:left="5138" w:firstLine="0"/>
      </w:pPr>
      <w:rPr>
        <w:rFonts w:hint="default"/>
      </w:rPr>
    </w:lvl>
    <w:lvl w:ilvl="4">
      <w:start w:val="1"/>
      <w:numFmt w:val="decimal"/>
      <w:lvlText w:val="(%5)"/>
      <w:lvlJc w:val="left"/>
      <w:pPr>
        <w:ind w:left="5858" w:firstLine="0"/>
      </w:pPr>
      <w:rPr>
        <w:rFonts w:hint="default"/>
      </w:rPr>
    </w:lvl>
    <w:lvl w:ilvl="5">
      <w:start w:val="1"/>
      <w:numFmt w:val="lowerLetter"/>
      <w:lvlText w:val="(%6)"/>
      <w:lvlJc w:val="left"/>
      <w:pPr>
        <w:ind w:left="6578" w:firstLine="0"/>
      </w:pPr>
      <w:rPr>
        <w:rFonts w:hint="default"/>
      </w:rPr>
    </w:lvl>
    <w:lvl w:ilvl="6">
      <w:start w:val="1"/>
      <w:numFmt w:val="lowerRoman"/>
      <w:lvlText w:val="(%7)"/>
      <w:lvlJc w:val="left"/>
      <w:pPr>
        <w:ind w:left="7298" w:firstLine="0"/>
      </w:pPr>
      <w:rPr>
        <w:rFonts w:hint="default"/>
      </w:rPr>
    </w:lvl>
    <w:lvl w:ilvl="7">
      <w:start w:val="1"/>
      <w:numFmt w:val="lowerLetter"/>
      <w:lvlText w:val="(%8)"/>
      <w:lvlJc w:val="left"/>
      <w:pPr>
        <w:ind w:left="8018" w:firstLine="0"/>
      </w:pPr>
      <w:rPr>
        <w:rFonts w:hint="default"/>
      </w:rPr>
    </w:lvl>
    <w:lvl w:ilvl="8">
      <w:start w:val="1"/>
      <w:numFmt w:val="lowerRoman"/>
      <w:lvlText w:val="(%9)"/>
      <w:lvlJc w:val="left"/>
      <w:pPr>
        <w:ind w:left="8738" w:firstLine="0"/>
      </w:pPr>
      <w:rPr>
        <w:rFonts w:hint="default"/>
      </w:rPr>
    </w:lvl>
  </w:abstractNum>
  <w:abstractNum w:abstractNumId="6" w15:restartNumberingAfterBreak="0">
    <w:nsid w:val="3C3E4476"/>
    <w:multiLevelType w:val="hybridMultilevel"/>
    <w:tmpl w:val="B2CA73C0"/>
    <w:lvl w:ilvl="0" w:tplc="EBA6FC54">
      <w:start w:val="5"/>
      <w:numFmt w:val="bullet"/>
      <w:lvlText w:val="-"/>
      <w:lvlJc w:val="left"/>
      <w:pPr>
        <w:ind w:left="720" w:hanging="360"/>
      </w:pPr>
      <w:rPr>
        <w:rFonts w:ascii="Open Sans" w:eastAsiaTheme="minorEastAsia"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156E61"/>
    <w:multiLevelType w:val="hybridMultilevel"/>
    <w:tmpl w:val="BF1C195A"/>
    <w:lvl w:ilvl="0" w:tplc="F6C80FD6">
      <w:start w:val="5"/>
      <w:numFmt w:val="bullet"/>
      <w:pStyle w:val="Flietext-Aufzhlung"/>
      <w:lvlText w:val="–"/>
      <w:lvlJc w:val="left"/>
      <w:pPr>
        <w:ind w:left="510" w:hanging="170"/>
      </w:pPr>
      <w:rPr>
        <w:rFonts w:ascii="Open Sans" w:eastAsiaTheme="minorEastAsia" w:hAnsi="Open San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1677613">
    <w:abstractNumId w:val="2"/>
  </w:num>
  <w:num w:numId="2" w16cid:durableId="1335690323">
    <w:abstractNumId w:val="0"/>
  </w:num>
  <w:num w:numId="3" w16cid:durableId="1233077368">
    <w:abstractNumId w:val="6"/>
  </w:num>
  <w:num w:numId="4" w16cid:durableId="591284779">
    <w:abstractNumId w:val="3"/>
  </w:num>
  <w:num w:numId="5" w16cid:durableId="1403217689">
    <w:abstractNumId w:val="7"/>
  </w:num>
  <w:num w:numId="6" w16cid:durableId="2066105612">
    <w:abstractNumId w:val="5"/>
  </w:num>
  <w:num w:numId="7" w16cid:durableId="17708849">
    <w:abstractNumId w:val="4"/>
  </w:num>
  <w:num w:numId="8" w16cid:durableId="1499272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saveSubsetFonts/>
  <w:proofState w:spelling="clean" w:grammar="clean"/>
  <w:attachedTemplate r:id="rId1"/>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F3"/>
    <w:rsid w:val="00027DBE"/>
    <w:rsid w:val="00031AEF"/>
    <w:rsid w:val="00034FEC"/>
    <w:rsid w:val="00040664"/>
    <w:rsid w:val="00050E45"/>
    <w:rsid w:val="00081293"/>
    <w:rsid w:val="00085B21"/>
    <w:rsid w:val="00090E2E"/>
    <w:rsid w:val="000B0A3D"/>
    <w:rsid w:val="000B4B4F"/>
    <w:rsid w:val="000C1F79"/>
    <w:rsid w:val="00121593"/>
    <w:rsid w:val="00132CBE"/>
    <w:rsid w:val="0014052C"/>
    <w:rsid w:val="00145652"/>
    <w:rsid w:val="00172385"/>
    <w:rsid w:val="00193503"/>
    <w:rsid w:val="001B4442"/>
    <w:rsid w:val="001C56D2"/>
    <w:rsid w:val="001E309F"/>
    <w:rsid w:val="002058AE"/>
    <w:rsid w:val="002142B2"/>
    <w:rsid w:val="0021708F"/>
    <w:rsid w:val="0022002B"/>
    <w:rsid w:val="00272D54"/>
    <w:rsid w:val="002814B8"/>
    <w:rsid w:val="002974D5"/>
    <w:rsid w:val="002A13C8"/>
    <w:rsid w:val="002B6275"/>
    <w:rsid w:val="00382AFC"/>
    <w:rsid w:val="003A09BF"/>
    <w:rsid w:val="003B71C2"/>
    <w:rsid w:val="003C7459"/>
    <w:rsid w:val="00413554"/>
    <w:rsid w:val="00423F10"/>
    <w:rsid w:val="004272A2"/>
    <w:rsid w:val="004313D5"/>
    <w:rsid w:val="00487AB9"/>
    <w:rsid w:val="004C4EDB"/>
    <w:rsid w:val="004C6BB7"/>
    <w:rsid w:val="004D63BE"/>
    <w:rsid w:val="00510262"/>
    <w:rsid w:val="00523975"/>
    <w:rsid w:val="00562BAB"/>
    <w:rsid w:val="00566E37"/>
    <w:rsid w:val="00567741"/>
    <w:rsid w:val="00574E87"/>
    <w:rsid w:val="0059036D"/>
    <w:rsid w:val="00607494"/>
    <w:rsid w:val="0060770A"/>
    <w:rsid w:val="006404F3"/>
    <w:rsid w:val="00642F38"/>
    <w:rsid w:val="00676489"/>
    <w:rsid w:val="00677C99"/>
    <w:rsid w:val="006B267A"/>
    <w:rsid w:val="006C1E6A"/>
    <w:rsid w:val="006D2FD5"/>
    <w:rsid w:val="006F3F16"/>
    <w:rsid w:val="00701779"/>
    <w:rsid w:val="007135B8"/>
    <w:rsid w:val="00727FEE"/>
    <w:rsid w:val="007315B1"/>
    <w:rsid w:val="00741861"/>
    <w:rsid w:val="00747900"/>
    <w:rsid w:val="007520AA"/>
    <w:rsid w:val="0075466D"/>
    <w:rsid w:val="007646CE"/>
    <w:rsid w:val="007653CB"/>
    <w:rsid w:val="007C77FF"/>
    <w:rsid w:val="007D311D"/>
    <w:rsid w:val="007E4E6C"/>
    <w:rsid w:val="00804452"/>
    <w:rsid w:val="008400BF"/>
    <w:rsid w:val="008507EC"/>
    <w:rsid w:val="00877824"/>
    <w:rsid w:val="008813A0"/>
    <w:rsid w:val="008858C2"/>
    <w:rsid w:val="0089378A"/>
    <w:rsid w:val="008A7E3F"/>
    <w:rsid w:val="008B7D35"/>
    <w:rsid w:val="008D296E"/>
    <w:rsid w:val="00900205"/>
    <w:rsid w:val="00910162"/>
    <w:rsid w:val="00945026"/>
    <w:rsid w:val="0095371E"/>
    <w:rsid w:val="00961532"/>
    <w:rsid w:val="00971B29"/>
    <w:rsid w:val="00972407"/>
    <w:rsid w:val="00972D1A"/>
    <w:rsid w:val="00974A71"/>
    <w:rsid w:val="00991DFC"/>
    <w:rsid w:val="009A018D"/>
    <w:rsid w:val="009A751B"/>
    <w:rsid w:val="009F0B9F"/>
    <w:rsid w:val="009F49D7"/>
    <w:rsid w:val="00A00B19"/>
    <w:rsid w:val="00A135B7"/>
    <w:rsid w:val="00A13CF5"/>
    <w:rsid w:val="00A3720C"/>
    <w:rsid w:val="00A5305B"/>
    <w:rsid w:val="00A53FB4"/>
    <w:rsid w:val="00A66B04"/>
    <w:rsid w:val="00A7621A"/>
    <w:rsid w:val="00A8023C"/>
    <w:rsid w:val="00AD1D08"/>
    <w:rsid w:val="00AD25DB"/>
    <w:rsid w:val="00AE57B7"/>
    <w:rsid w:val="00AE5889"/>
    <w:rsid w:val="00AE762D"/>
    <w:rsid w:val="00B164CB"/>
    <w:rsid w:val="00B17D9E"/>
    <w:rsid w:val="00B55DB9"/>
    <w:rsid w:val="00B846D6"/>
    <w:rsid w:val="00BA1D6A"/>
    <w:rsid w:val="00BD13B8"/>
    <w:rsid w:val="00BE1F25"/>
    <w:rsid w:val="00C047D6"/>
    <w:rsid w:val="00C0667E"/>
    <w:rsid w:val="00C068D1"/>
    <w:rsid w:val="00C15728"/>
    <w:rsid w:val="00C16048"/>
    <w:rsid w:val="00C51C0B"/>
    <w:rsid w:val="00C53048"/>
    <w:rsid w:val="00C65AC7"/>
    <w:rsid w:val="00C919B6"/>
    <w:rsid w:val="00C95D88"/>
    <w:rsid w:val="00CA6565"/>
    <w:rsid w:val="00CB3D48"/>
    <w:rsid w:val="00CC6255"/>
    <w:rsid w:val="00CD6F87"/>
    <w:rsid w:val="00CE574A"/>
    <w:rsid w:val="00D02883"/>
    <w:rsid w:val="00D1790D"/>
    <w:rsid w:val="00D33341"/>
    <w:rsid w:val="00D40145"/>
    <w:rsid w:val="00D5246B"/>
    <w:rsid w:val="00D65E9D"/>
    <w:rsid w:val="00D93144"/>
    <w:rsid w:val="00D95233"/>
    <w:rsid w:val="00DA0935"/>
    <w:rsid w:val="00DC13F9"/>
    <w:rsid w:val="00DC1987"/>
    <w:rsid w:val="00DC7AF7"/>
    <w:rsid w:val="00DD3286"/>
    <w:rsid w:val="00DF11A2"/>
    <w:rsid w:val="00E654A6"/>
    <w:rsid w:val="00E838E7"/>
    <w:rsid w:val="00EB3369"/>
    <w:rsid w:val="00EC4347"/>
    <w:rsid w:val="00EE559D"/>
    <w:rsid w:val="00F1183C"/>
    <w:rsid w:val="00F26180"/>
    <w:rsid w:val="00F460EA"/>
    <w:rsid w:val="00F50293"/>
    <w:rsid w:val="00F557E0"/>
    <w:rsid w:val="00F560F5"/>
    <w:rsid w:val="00F65BD3"/>
    <w:rsid w:val="00F703B8"/>
    <w:rsid w:val="00F8054E"/>
    <w:rsid w:val="00FA1715"/>
    <w:rsid w:val="00FB6FB8"/>
    <w:rsid w:val="00FC522F"/>
    <w:rsid w:val="00FE0D47"/>
    <w:rsid w:val="00FF5DC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F60C3"/>
  <w15:chartTrackingRefBased/>
  <w15:docId w15:val="{2E78110A-F153-4A17-BAF6-3E7E12E4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10"/>
    <w:pPr>
      <w:spacing w:line="300" w:lineRule="exact"/>
    </w:pPr>
    <w:rPr>
      <w:rFonts w:ascii="Open Sans" w:hAnsi="Open Sans"/>
      <w:sz w:val="20"/>
    </w:rPr>
  </w:style>
  <w:style w:type="paragraph" w:styleId="Heading1">
    <w:name w:val="heading 1"/>
    <w:basedOn w:val="Normal"/>
    <w:next w:val="Normal"/>
    <w:link w:val="Heading1Char"/>
    <w:uiPriority w:val="9"/>
    <w:qFormat/>
    <w:rsid w:val="00DC7AF7"/>
    <w:pPr>
      <w:keepNext/>
      <w:keepLines/>
      <w:spacing w:before="240"/>
      <w:outlineLvl w:val="0"/>
    </w:pPr>
    <w:rPr>
      <w:rFonts w:asciiTheme="majorHAnsi" w:eastAsiaTheme="majorEastAsia" w:hAnsiTheme="majorHAnsi" w:cstheme="majorBidi"/>
      <w:color w:val="BFA500" w:themeColor="accent1" w:themeShade="BF"/>
      <w:sz w:val="32"/>
      <w:szCs w:val="32"/>
    </w:rPr>
  </w:style>
  <w:style w:type="paragraph" w:styleId="Heading2">
    <w:name w:val="heading 2"/>
    <w:basedOn w:val="Normal"/>
    <w:next w:val="Normal"/>
    <w:link w:val="Heading2Char"/>
    <w:uiPriority w:val="9"/>
    <w:semiHidden/>
    <w:unhideWhenUsed/>
    <w:qFormat/>
    <w:rsid w:val="00DC7AF7"/>
    <w:pPr>
      <w:keepNext/>
      <w:keepLines/>
      <w:spacing w:before="40"/>
      <w:outlineLvl w:val="1"/>
    </w:pPr>
    <w:rPr>
      <w:rFonts w:asciiTheme="majorHAnsi" w:eastAsiaTheme="majorEastAsia" w:hAnsiTheme="majorHAnsi" w:cstheme="majorBidi"/>
      <w:color w:val="BFA500" w:themeColor="accent1" w:themeShade="BF"/>
      <w:sz w:val="26"/>
      <w:szCs w:val="26"/>
    </w:rPr>
  </w:style>
  <w:style w:type="paragraph" w:styleId="Heading3">
    <w:name w:val="heading 3"/>
    <w:basedOn w:val="Normal"/>
    <w:next w:val="Normal"/>
    <w:link w:val="Heading3Char"/>
    <w:uiPriority w:val="9"/>
    <w:semiHidden/>
    <w:unhideWhenUsed/>
    <w:qFormat/>
    <w:rsid w:val="00DC7AF7"/>
    <w:pPr>
      <w:keepNext/>
      <w:keepLines/>
      <w:spacing w:before="40"/>
      <w:outlineLvl w:val="2"/>
    </w:pPr>
    <w:rPr>
      <w:rFonts w:asciiTheme="majorHAnsi" w:eastAsiaTheme="majorEastAsia" w:hAnsiTheme="majorHAnsi" w:cstheme="majorBidi"/>
      <w:color w:val="7F6E00" w:themeColor="accent1" w:themeShade="7F"/>
      <w:sz w:val="24"/>
    </w:rPr>
  </w:style>
  <w:style w:type="paragraph" w:styleId="Heading4">
    <w:name w:val="heading 4"/>
    <w:basedOn w:val="Normal"/>
    <w:next w:val="Normal"/>
    <w:link w:val="Heading4Char"/>
    <w:uiPriority w:val="9"/>
    <w:semiHidden/>
    <w:unhideWhenUsed/>
    <w:qFormat/>
    <w:rsid w:val="00DC7AF7"/>
    <w:pPr>
      <w:keepNext/>
      <w:keepLines/>
      <w:numPr>
        <w:ilvl w:val="3"/>
        <w:numId w:val="2"/>
      </w:numPr>
      <w:spacing w:before="40"/>
      <w:outlineLvl w:val="3"/>
    </w:pPr>
    <w:rPr>
      <w:rFonts w:asciiTheme="majorHAnsi" w:eastAsiaTheme="majorEastAsia" w:hAnsiTheme="majorHAnsi" w:cstheme="majorBidi"/>
      <w:i/>
      <w:iCs/>
      <w:color w:val="BFA500" w:themeColor="accent1" w:themeShade="BF"/>
    </w:rPr>
  </w:style>
  <w:style w:type="paragraph" w:styleId="Heading5">
    <w:name w:val="heading 5"/>
    <w:basedOn w:val="Normal"/>
    <w:next w:val="Normal"/>
    <w:link w:val="Heading5Char"/>
    <w:uiPriority w:val="9"/>
    <w:semiHidden/>
    <w:unhideWhenUsed/>
    <w:qFormat/>
    <w:rsid w:val="009F49D7"/>
    <w:pPr>
      <w:keepNext/>
      <w:keepLines/>
      <w:numPr>
        <w:ilvl w:val="4"/>
        <w:numId w:val="2"/>
      </w:numPr>
      <w:spacing w:before="40"/>
      <w:outlineLvl w:val="4"/>
    </w:pPr>
    <w:rPr>
      <w:rFonts w:asciiTheme="majorHAnsi" w:eastAsiaTheme="majorEastAsia" w:hAnsiTheme="majorHAnsi" w:cstheme="majorBidi"/>
      <w:color w:val="BFA500" w:themeColor="accent1" w:themeShade="BF"/>
    </w:rPr>
  </w:style>
  <w:style w:type="paragraph" w:styleId="Heading6">
    <w:name w:val="heading 6"/>
    <w:basedOn w:val="Normal"/>
    <w:next w:val="Normal"/>
    <w:link w:val="Heading6Char"/>
    <w:uiPriority w:val="9"/>
    <w:semiHidden/>
    <w:unhideWhenUsed/>
    <w:qFormat/>
    <w:rsid w:val="009F49D7"/>
    <w:pPr>
      <w:keepNext/>
      <w:keepLines/>
      <w:numPr>
        <w:ilvl w:val="5"/>
        <w:numId w:val="2"/>
      </w:numPr>
      <w:spacing w:before="40"/>
      <w:outlineLvl w:val="5"/>
    </w:pPr>
    <w:rPr>
      <w:rFonts w:asciiTheme="majorHAnsi" w:eastAsiaTheme="majorEastAsia" w:hAnsiTheme="majorHAnsi" w:cstheme="majorBidi"/>
      <w:color w:val="7F6E00" w:themeColor="accent1" w:themeShade="7F"/>
    </w:rPr>
  </w:style>
  <w:style w:type="paragraph" w:styleId="Heading7">
    <w:name w:val="heading 7"/>
    <w:basedOn w:val="Normal"/>
    <w:next w:val="Normal"/>
    <w:link w:val="Heading7Char"/>
    <w:uiPriority w:val="9"/>
    <w:semiHidden/>
    <w:unhideWhenUsed/>
    <w:qFormat/>
    <w:rsid w:val="009F49D7"/>
    <w:pPr>
      <w:keepNext/>
      <w:keepLines/>
      <w:numPr>
        <w:ilvl w:val="6"/>
        <w:numId w:val="2"/>
      </w:numPr>
      <w:spacing w:before="40"/>
      <w:outlineLvl w:val="6"/>
    </w:pPr>
    <w:rPr>
      <w:rFonts w:asciiTheme="majorHAnsi" w:eastAsiaTheme="majorEastAsia" w:hAnsiTheme="majorHAnsi" w:cstheme="majorBidi"/>
      <w:i/>
      <w:iCs/>
      <w:color w:val="7F6E00" w:themeColor="accent1" w:themeShade="7F"/>
    </w:rPr>
  </w:style>
  <w:style w:type="paragraph" w:styleId="Heading8">
    <w:name w:val="heading 8"/>
    <w:basedOn w:val="Normal"/>
    <w:next w:val="Normal"/>
    <w:link w:val="Heading8Char"/>
    <w:uiPriority w:val="9"/>
    <w:semiHidden/>
    <w:unhideWhenUsed/>
    <w:qFormat/>
    <w:rsid w:val="009F49D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9D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KOGISTabelle">
    <w:name w:val="KOGIS Tabelle"/>
    <w:basedOn w:val="TableNormal"/>
    <w:uiPriority w:val="99"/>
    <w:rsid w:val="00BE1F25"/>
    <w:pPr>
      <w:spacing w:line="320" w:lineRule="exact"/>
    </w:pPr>
    <w:rPr>
      <w:rFonts w:ascii="Spartan SemiBold" w:hAnsi="Spartan SemiBold"/>
      <w:b/>
      <w:sz w:val="22"/>
    </w:rPr>
    <w:tblPr>
      <w:tblBorders>
        <w:bottom w:val="single" w:sz="4" w:space="0" w:color="auto"/>
        <w:insideH w:val="single" w:sz="4" w:space="0" w:color="auto"/>
      </w:tblBorders>
      <w:tblCellMar>
        <w:top w:w="159" w:type="dxa"/>
        <w:left w:w="0" w:type="dxa"/>
        <w:bottom w:w="170" w:type="dxa"/>
        <w:right w:w="0" w:type="dxa"/>
      </w:tblCellMar>
    </w:tblPr>
  </w:style>
  <w:style w:type="paragraph" w:customStyle="1" w:styleId="Deckblatt-S1">
    <w:name w:val="Deckblatt-ÜS 1"/>
    <w:qFormat/>
    <w:rsid w:val="008507EC"/>
    <w:pPr>
      <w:spacing w:line="720" w:lineRule="exact"/>
    </w:pPr>
    <w:rPr>
      <w:rFonts w:ascii="Open Sans Medium" w:hAnsi="Open Sans Medium"/>
      <w:sz w:val="60"/>
    </w:rPr>
  </w:style>
  <w:style w:type="paragraph" w:customStyle="1" w:styleId="Deckblatt-S2">
    <w:name w:val="Deckblatt-ÜS 2"/>
    <w:basedOn w:val="Deckblatt-S1"/>
    <w:qFormat/>
    <w:rsid w:val="008507EC"/>
    <w:pPr>
      <w:spacing w:line="360" w:lineRule="exact"/>
    </w:pPr>
    <w:rPr>
      <w:rFonts w:ascii="Open Sans" w:hAnsi="Open Sans"/>
      <w:sz w:val="32"/>
    </w:rPr>
  </w:style>
  <w:style w:type="paragraph" w:customStyle="1" w:styleId="Flietext">
    <w:name w:val="Fließtext"/>
    <w:basedOn w:val="Deckblatt-S1"/>
    <w:qFormat/>
    <w:rsid w:val="00701779"/>
    <w:pPr>
      <w:spacing w:after="100" w:line="300" w:lineRule="exact"/>
    </w:pPr>
    <w:rPr>
      <w:rFonts w:ascii="Open Sans" w:hAnsi="Open Sans"/>
      <w:sz w:val="20"/>
    </w:rPr>
  </w:style>
  <w:style w:type="paragraph" w:styleId="Header">
    <w:name w:val="header"/>
    <w:basedOn w:val="Normal"/>
    <w:link w:val="HeaderChar"/>
    <w:uiPriority w:val="99"/>
    <w:unhideWhenUsed/>
    <w:rsid w:val="0075466D"/>
    <w:pPr>
      <w:tabs>
        <w:tab w:val="center" w:pos="4536"/>
        <w:tab w:val="right" w:pos="9072"/>
      </w:tabs>
      <w:spacing w:line="240" w:lineRule="auto"/>
    </w:pPr>
  </w:style>
  <w:style w:type="character" w:customStyle="1" w:styleId="HeaderChar">
    <w:name w:val="Header Char"/>
    <w:basedOn w:val="DefaultParagraphFont"/>
    <w:link w:val="Header"/>
    <w:uiPriority w:val="99"/>
    <w:rsid w:val="0075466D"/>
    <w:rPr>
      <w:rFonts w:ascii="Open Sans" w:hAnsi="Open Sans"/>
      <w:sz w:val="20"/>
    </w:rPr>
  </w:style>
  <w:style w:type="paragraph" w:styleId="Footer">
    <w:name w:val="footer"/>
    <w:basedOn w:val="Normal"/>
    <w:link w:val="FooterChar"/>
    <w:uiPriority w:val="99"/>
    <w:unhideWhenUsed/>
    <w:rsid w:val="0075466D"/>
    <w:pPr>
      <w:tabs>
        <w:tab w:val="center" w:pos="4536"/>
        <w:tab w:val="right" w:pos="9072"/>
      </w:tabs>
      <w:spacing w:line="240" w:lineRule="auto"/>
    </w:pPr>
  </w:style>
  <w:style w:type="character" w:customStyle="1" w:styleId="FooterChar">
    <w:name w:val="Footer Char"/>
    <w:basedOn w:val="DefaultParagraphFont"/>
    <w:link w:val="Footer"/>
    <w:uiPriority w:val="99"/>
    <w:rsid w:val="0075466D"/>
    <w:rPr>
      <w:rFonts w:ascii="Open Sans" w:hAnsi="Open Sans"/>
      <w:sz w:val="20"/>
    </w:rPr>
  </w:style>
  <w:style w:type="character" w:styleId="PageNumber">
    <w:name w:val="page number"/>
    <w:basedOn w:val="DefaultParagraphFont"/>
    <w:uiPriority w:val="99"/>
    <w:semiHidden/>
    <w:unhideWhenUsed/>
    <w:rsid w:val="00C53048"/>
  </w:style>
  <w:style w:type="paragraph" w:customStyle="1" w:styleId="Seitenzahlen">
    <w:name w:val="Seitenzahlen"/>
    <w:basedOn w:val="Flietext"/>
    <w:qFormat/>
    <w:rsid w:val="00C53048"/>
    <w:pPr>
      <w:spacing w:line="240" w:lineRule="auto"/>
    </w:pPr>
    <w:rPr>
      <w:color w:val="000000" w:themeColor="text1"/>
      <w:sz w:val="17"/>
    </w:rPr>
  </w:style>
  <w:style w:type="paragraph" w:customStyle="1" w:styleId="S1">
    <w:name w:val="ÜS 1"/>
    <w:basedOn w:val="Normal"/>
    <w:qFormat/>
    <w:rsid w:val="001C56D2"/>
    <w:pPr>
      <w:numPr>
        <w:numId w:val="2"/>
      </w:numPr>
      <w:spacing w:before="500" w:after="300" w:line="240" w:lineRule="auto"/>
      <w:ind w:left="567" w:hanging="567"/>
      <w:outlineLvl w:val="0"/>
    </w:pPr>
    <w:rPr>
      <w:rFonts w:ascii="Open Sans Medium" w:hAnsi="Open Sans Medium"/>
      <w:sz w:val="42"/>
    </w:rPr>
  </w:style>
  <w:style w:type="paragraph" w:customStyle="1" w:styleId="S2">
    <w:name w:val="ÜS 2"/>
    <w:basedOn w:val="S1"/>
    <w:qFormat/>
    <w:rsid w:val="001C56D2"/>
    <w:pPr>
      <w:numPr>
        <w:ilvl w:val="1"/>
      </w:numPr>
      <w:spacing w:before="300" w:after="100" w:line="360" w:lineRule="exact"/>
      <w:ind w:left="567" w:hanging="567"/>
      <w:outlineLvl w:val="1"/>
    </w:pPr>
    <w:rPr>
      <w:sz w:val="24"/>
    </w:rPr>
  </w:style>
  <w:style w:type="paragraph" w:customStyle="1" w:styleId="S3">
    <w:name w:val="ÜS 3"/>
    <w:basedOn w:val="S2"/>
    <w:qFormat/>
    <w:rsid w:val="001C56D2"/>
    <w:pPr>
      <w:numPr>
        <w:ilvl w:val="2"/>
      </w:numPr>
      <w:spacing w:before="100" w:line="300" w:lineRule="exact"/>
      <w:ind w:left="567" w:hanging="567"/>
      <w:outlineLvl w:val="2"/>
    </w:pPr>
    <w:rPr>
      <w:rFonts w:ascii="Open Sans" w:hAnsi="Open Sans"/>
      <w:b/>
      <w:sz w:val="20"/>
    </w:rPr>
  </w:style>
  <w:style w:type="character" w:customStyle="1" w:styleId="Heading1Char">
    <w:name w:val="Heading 1 Char"/>
    <w:basedOn w:val="DefaultParagraphFont"/>
    <w:link w:val="Heading1"/>
    <w:uiPriority w:val="9"/>
    <w:rsid w:val="00DC7AF7"/>
    <w:rPr>
      <w:rFonts w:asciiTheme="majorHAnsi" w:eastAsiaTheme="majorEastAsia" w:hAnsiTheme="majorHAnsi" w:cstheme="majorBidi"/>
      <w:color w:val="BFA500" w:themeColor="accent1" w:themeShade="BF"/>
      <w:sz w:val="32"/>
      <w:szCs w:val="32"/>
    </w:rPr>
  </w:style>
  <w:style w:type="character" w:customStyle="1" w:styleId="Heading2Char">
    <w:name w:val="Heading 2 Char"/>
    <w:basedOn w:val="DefaultParagraphFont"/>
    <w:link w:val="Heading2"/>
    <w:uiPriority w:val="9"/>
    <w:semiHidden/>
    <w:rsid w:val="00DC7AF7"/>
    <w:rPr>
      <w:rFonts w:asciiTheme="majorHAnsi" w:eastAsiaTheme="majorEastAsia" w:hAnsiTheme="majorHAnsi" w:cstheme="majorBidi"/>
      <w:color w:val="BFA500" w:themeColor="accent1" w:themeShade="BF"/>
      <w:sz w:val="26"/>
      <w:szCs w:val="26"/>
    </w:rPr>
  </w:style>
  <w:style w:type="character" w:customStyle="1" w:styleId="Heading3Char">
    <w:name w:val="Heading 3 Char"/>
    <w:basedOn w:val="DefaultParagraphFont"/>
    <w:link w:val="Heading3"/>
    <w:uiPriority w:val="9"/>
    <w:semiHidden/>
    <w:rsid w:val="00DC7AF7"/>
    <w:rPr>
      <w:rFonts w:asciiTheme="majorHAnsi" w:eastAsiaTheme="majorEastAsia" w:hAnsiTheme="majorHAnsi" w:cstheme="majorBidi"/>
      <w:color w:val="7F6E00" w:themeColor="accent1" w:themeShade="7F"/>
    </w:rPr>
  </w:style>
  <w:style w:type="character" w:customStyle="1" w:styleId="Heading4Char">
    <w:name w:val="Heading 4 Char"/>
    <w:basedOn w:val="DefaultParagraphFont"/>
    <w:link w:val="Heading4"/>
    <w:uiPriority w:val="9"/>
    <w:semiHidden/>
    <w:rsid w:val="00DC7AF7"/>
    <w:rPr>
      <w:rFonts w:asciiTheme="majorHAnsi" w:eastAsiaTheme="majorEastAsia" w:hAnsiTheme="majorHAnsi" w:cstheme="majorBidi"/>
      <w:i/>
      <w:iCs/>
      <w:color w:val="BFA500" w:themeColor="accent1" w:themeShade="BF"/>
      <w:sz w:val="20"/>
    </w:rPr>
  </w:style>
  <w:style w:type="paragraph" w:styleId="TOC1">
    <w:name w:val="toc 1"/>
    <w:basedOn w:val="Normal"/>
    <w:next w:val="Normal"/>
    <w:autoRedefine/>
    <w:uiPriority w:val="39"/>
    <w:unhideWhenUsed/>
    <w:rsid w:val="00027DBE"/>
    <w:pPr>
      <w:tabs>
        <w:tab w:val="left" w:pos="340"/>
        <w:tab w:val="left" w:pos="680"/>
        <w:tab w:val="right" w:pos="9338"/>
      </w:tabs>
      <w:spacing w:before="100" w:after="100" w:line="360" w:lineRule="exact"/>
    </w:pPr>
    <w:rPr>
      <w:rFonts w:ascii="Open Sans Medium" w:hAnsi="Open Sans Medium"/>
      <w:sz w:val="24"/>
    </w:rPr>
  </w:style>
  <w:style w:type="paragraph" w:styleId="TOC2">
    <w:name w:val="toc 2"/>
    <w:basedOn w:val="Normal"/>
    <w:next w:val="Normal"/>
    <w:autoRedefine/>
    <w:uiPriority w:val="39"/>
    <w:unhideWhenUsed/>
    <w:rsid w:val="00027DBE"/>
    <w:pPr>
      <w:tabs>
        <w:tab w:val="left" w:pos="340"/>
        <w:tab w:val="left" w:pos="680"/>
        <w:tab w:val="right" w:pos="9338"/>
      </w:tabs>
      <w:spacing w:before="100"/>
    </w:pPr>
    <w:rPr>
      <w:b/>
    </w:rPr>
  </w:style>
  <w:style w:type="paragraph" w:styleId="TOC3">
    <w:name w:val="toc 3"/>
    <w:basedOn w:val="Normal"/>
    <w:next w:val="Normal"/>
    <w:autoRedefine/>
    <w:uiPriority w:val="39"/>
    <w:unhideWhenUsed/>
    <w:rsid w:val="00E654A6"/>
    <w:pPr>
      <w:tabs>
        <w:tab w:val="left" w:pos="794"/>
        <w:tab w:val="right" w:pos="9338"/>
      </w:tabs>
      <w:ind w:left="340"/>
    </w:pPr>
  </w:style>
  <w:style w:type="character" w:styleId="Hyperlink">
    <w:name w:val="Hyperlink"/>
    <w:basedOn w:val="DefaultParagraphFont"/>
    <w:uiPriority w:val="99"/>
    <w:unhideWhenUsed/>
    <w:rsid w:val="00DC7AF7"/>
    <w:rPr>
      <w:color w:val="000000" w:themeColor="hyperlink"/>
      <w:u w:val="single"/>
    </w:rPr>
  </w:style>
  <w:style w:type="character" w:customStyle="1" w:styleId="Heading5Char">
    <w:name w:val="Heading 5 Char"/>
    <w:basedOn w:val="DefaultParagraphFont"/>
    <w:link w:val="Heading5"/>
    <w:uiPriority w:val="9"/>
    <w:semiHidden/>
    <w:rsid w:val="009F49D7"/>
    <w:rPr>
      <w:rFonts w:asciiTheme="majorHAnsi" w:eastAsiaTheme="majorEastAsia" w:hAnsiTheme="majorHAnsi" w:cstheme="majorBidi"/>
      <w:color w:val="BFA500" w:themeColor="accent1" w:themeShade="BF"/>
      <w:sz w:val="20"/>
    </w:rPr>
  </w:style>
  <w:style w:type="character" w:customStyle="1" w:styleId="Heading6Char">
    <w:name w:val="Heading 6 Char"/>
    <w:basedOn w:val="DefaultParagraphFont"/>
    <w:link w:val="Heading6"/>
    <w:uiPriority w:val="9"/>
    <w:semiHidden/>
    <w:rsid w:val="009F49D7"/>
    <w:rPr>
      <w:rFonts w:asciiTheme="majorHAnsi" w:eastAsiaTheme="majorEastAsia" w:hAnsiTheme="majorHAnsi" w:cstheme="majorBidi"/>
      <w:color w:val="7F6E00" w:themeColor="accent1" w:themeShade="7F"/>
      <w:sz w:val="20"/>
    </w:rPr>
  </w:style>
  <w:style w:type="character" w:customStyle="1" w:styleId="Heading7Char">
    <w:name w:val="Heading 7 Char"/>
    <w:basedOn w:val="DefaultParagraphFont"/>
    <w:link w:val="Heading7"/>
    <w:uiPriority w:val="9"/>
    <w:semiHidden/>
    <w:rsid w:val="009F49D7"/>
    <w:rPr>
      <w:rFonts w:asciiTheme="majorHAnsi" w:eastAsiaTheme="majorEastAsia" w:hAnsiTheme="majorHAnsi" w:cstheme="majorBidi"/>
      <w:i/>
      <w:iCs/>
      <w:color w:val="7F6E00" w:themeColor="accent1" w:themeShade="7F"/>
      <w:sz w:val="20"/>
    </w:rPr>
  </w:style>
  <w:style w:type="character" w:customStyle="1" w:styleId="Heading8Char">
    <w:name w:val="Heading 8 Char"/>
    <w:basedOn w:val="DefaultParagraphFont"/>
    <w:link w:val="Heading8"/>
    <w:uiPriority w:val="9"/>
    <w:semiHidden/>
    <w:rsid w:val="009F4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49D7"/>
    <w:rPr>
      <w:rFonts w:asciiTheme="majorHAnsi" w:eastAsiaTheme="majorEastAsia" w:hAnsiTheme="majorHAnsi" w:cstheme="majorBidi"/>
      <w:i/>
      <w:iCs/>
      <w:color w:val="272727" w:themeColor="text1" w:themeTint="D8"/>
      <w:sz w:val="21"/>
      <w:szCs w:val="21"/>
    </w:rPr>
  </w:style>
  <w:style w:type="paragraph" w:customStyle="1" w:styleId="Flietext-Aufzhlung">
    <w:name w:val="Fließtext - Aufzählung"/>
    <w:basedOn w:val="Flietext"/>
    <w:qFormat/>
    <w:rsid w:val="00C95D88"/>
    <w:pPr>
      <w:numPr>
        <w:numId w:val="5"/>
      </w:numPr>
    </w:pPr>
  </w:style>
  <w:style w:type="paragraph" w:customStyle="1" w:styleId="Flietext-Bold">
    <w:name w:val="Fließtext - Bold"/>
    <w:basedOn w:val="Flietext"/>
    <w:qFormat/>
    <w:rsid w:val="00C95D88"/>
    <w:rPr>
      <w:rFonts w:cs="Open Sans"/>
      <w:b/>
      <w:bCs/>
    </w:rPr>
  </w:style>
  <w:style w:type="paragraph" w:customStyle="1" w:styleId="Flietext-Kursiv">
    <w:name w:val="Fließtext - Kursiv"/>
    <w:basedOn w:val="Flietext"/>
    <w:qFormat/>
    <w:rsid w:val="00CB3D48"/>
    <w:rPr>
      <w:rFonts w:cs="Open Sans"/>
      <w:i/>
      <w:iCs/>
    </w:rPr>
  </w:style>
  <w:style w:type="table" w:styleId="TableGrid">
    <w:name w:val="Table Grid"/>
    <w:basedOn w:val="TableNormal"/>
    <w:uiPriority w:val="39"/>
    <w:rsid w:val="00804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4272A2"/>
    <w:tblPr>
      <w:tblStyleRowBandSize w:val="1"/>
      <w:tblStyleColBandSize w:val="1"/>
      <w:tblBorders>
        <w:top w:val="single" w:sz="4" w:space="0" w:color="A1DAF8" w:themeColor="accent5"/>
        <w:left w:val="single" w:sz="4" w:space="0" w:color="A1DAF8" w:themeColor="accent5"/>
        <w:bottom w:val="single" w:sz="4" w:space="0" w:color="A1DAF8" w:themeColor="accent5"/>
        <w:right w:val="single" w:sz="4" w:space="0" w:color="A1DAF8" w:themeColor="accent5"/>
      </w:tblBorders>
    </w:tblPr>
    <w:tblStylePr w:type="firstRow">
      <w:rPr>
        <w:b/>
        <w:bCs/>
        <w:color w:val="FFFFFF" w:themeColor="background1"/>
      </w:rPr>
      <w:tblPr/>
      <w:tcPr>
        <w:shd w:val="clear" w:color="auto" w:fill="A1DAF8" w:themeFill="accent5"/>
      </w:tcPr>
    </w:tblStylePr>
    <w:tblStylePr w:type="lastRow">
      <w:rPr>
        <w:b/>
        <w:bCs/>
      </w:rPr>
      <w:tblPr/>
      <w:tcPr>
        <w:tcBorders>
          <w:top w:val="double" w:sz="4" w:space="0" w:color="A1DAF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DAF8" w:themeColor="accent5"/>
          <w:right w:val="single" w:sz="4" w:space="0" w:color="A1DAF8" w:themeColor="accent5"/>
        </w:tcBorders>
      </w:tcPr>
    </w:tblStylePr>
    <w:tblStylePr w:type="band1Horz">
      <w:tblPr/>
      <w:tcPr>
        <w:tcBorders>
          <w:top w:val="single" w:sz="4" w:space="0" w:color="A1DAF8" w:themeColor="accent5"/>
          <w:bottom w:val="single" w:sz="4" w:space="0" w:color="A1DAF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DAF8" w:themeColor="accent5"/>
          <w:left w:val="nil"/>
        </w:tcBorders>
      </w:tcPr>
    </w:tblStylePr>
    <w:tblStylePr w:type="swCell">
      <w:tblPr/>
      <w:tcPr>
        <w:tcBorders>
          <w:top w:val="double" w:sz="4" w:space="0" w:color="A1DAF8" w:themeColor="accent5"/>
          <w:right w:val="nil"/>
        </w:tcBorders>
      </w:tcPr>
    </w:tblStylePr>
  </w:style>
  <w:style w:type="table" w:styleId="ListTable4-Accent4">
    <w:name w:val="List Table 4 Accent 4"/>
    <w:basedOn w:val="TableNormal"/>
    <w:uiPriority w:val="49"/>
    <w:rsid w:val="007520AA"/>
    <w:tblPr>
      <w:tblStyleRowBandSize w:val="1"/>
      <w:tblStyleColBandSize w:val="1"/>
      <w:tblBorders>
        <w:top w:val="single" w:sz="4" w:space="0" w:color="B7E0E4" w:themeColor="accent4" w:themeTint="99"/>
        <w:left w:val="single" w:sz="4" w:space="0" w:color="B7E0E4" w:themeColor="accent4" w:themeTint="99"/>
        <w:bottom w:val="single" w:sz="4" w:space="0" w:color="B7E0E4" w:themeColor="accent4" w:themeTint="99"/>
        <w:right w:val="single" w:sz="4" w:space="0" w:color="B7E0E4" w:themeColor="accent4" w:themeTint="99"/>
        <w:insideH w:val="single" w:sz="4" w:space="0" w:color="B7E0E4" w:themeColor="accent4" w:themeTint="99"/>
      </w:tblBorders>
    </w:tblPr>
    <w:tblStylePr w:type="firstRow">
      <w:rPr>
        <w:b/>
        <w:bCs/>
        <w:color w:val="FFFFFF" w:themeColor="background1"/>
      </w:rPr>
      <w:tblPr/>
      <w:tcPr>
        <w:tcBorders>
          <w:top w:val="single" w:sz="4" w:space="0" w:color="88CDD3" w:themeColor="accent4"/>
          <w:left w:val="single" w:sz="4" w:space="0" w:color="88CDD3" w:themeColor="accent4"/>
          <w:bottom w:val="single" w:sz="4" w:space="0" w:color="88CDD3" w:themeColor="accent4"/>
          <w:right w:val="single" w:sz="4" w:space="0" w:color="88CDD3" w:themeColor="accent4"/>
          <w:insideH w:val="nil"/>
        </w:tcBorders>
        <w:shd w:val="clear" w:color="auto" w:fill="88CDD3" w:themeFill="accent4"/>
      </w:tcPr>
    </w:tblStylePr>
    <w:tblStylePr w:type="lastRow">
      <w:rPr>
        <w:b/>
        <w:bCs/>
      </w:rPr>
      <w:tblPr/>
      <w:tcPr>
        <w:tcBorders>
          <w:top w:val="double" w:sz="4" w:space="0" w:color="B7E0E4" w:themeColor="accent4" w:themeTint="99"/>
        </w:tcBorders>
      </w:tcPr>
    </w:tblStylePr>
    <w:tblStylePr w:type="firstCol">
      <w:rPr>
        <w:b/>
        <w:bCs/>
      </w:rPr>
    </w:tblStylePr>
    <w:tblStylePr w:type="lastCol">
      <w:rPr>
        <w:b/>
        <w:bCs/>
      </w:rPr>
    </w:tblStylePr>
    <w:tblStylePr w:type="band1Vert">
      <w:tblPr/>
      <w:tcPr>
        <w:shd w:val="clear" w:color="auto" w:fill="E7F5F6" w:themeFill="accent4" w:themeFillTint="33"/>
      </w:tcPr>
    </w:tblStylePr>
    <w:tblStylePr w:type="band1Horz">
      <w:tblPr/>
      <w:tcPr>
        <w:shd w:val="clear" w:color="auto" w:fill="E7F5F6" w:themeFill="accent4" w:themeFillTint="33"/>
      </w:tcPr>
    </w:tblStylePr>
  </w:style>
  <w:style w:type="table" w:customStyle="1" w:styleId="HTWDtrkis">
    <w:name w:val="HTWD türkis"/>
    <w:basedOn w:val="ListTable4-Accent4"/>
    <w:uiPriority w:val="99"/>
    <w:rsid w:val="00642F38"/>
    <w:rPr>
      <w:rFonts w:ascii="Open Sans" w:hAnsi="Open Sans"/>
      <w:sz w:val="17"/>
    </w:rPr>
    <w:tblPr>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CellMar>
        <w:top w:w="113" w:type="dxa"/>
        <w:left w:w="170" w:type="dxa"/>
        <w:bottom w:w="170" w:type="dxa"/>
        <w:right w:w="170" w:type="dxa"/>
      </w:tblCellMar>
    </w:tblPr>
    <w:tcPr>
      <w:shd w:val="clear" w:color="auto" w:fill="FFFFFF" w:themeFill="background1"/>
    </w:tcPr>
    <w:tblStylePr w:type="firstRow">
      <w:rPr>
        <w:b/>
        <w:bCs/>
        <w:color w:val="000000" w:themeColor="text1"/>
      </w:rPr>
      <w:tblPr/>
      <w:tcPr>
        <w:tcBorders>
          <w:top w:val="single" w:sz="4" w:space="0" w:color="88CDD3" w:themeColor="accent4"/>
          <w:left w:val="single" w:sz="4" w:space="0" w:color="88CDD3" w:themeColor="accent4"/>
          <w:bottom w:val="single" w:sz="4" w:space="0" w:color="88CDD3" w:themeColor="accent4"/>
          <w:right w:val="single" w:sz="4" w:space="0" w:color="88CDD3" w:themeColor="accent4"/>
          <w:insideH w:val="nil"/>
        </w:tcBorders>
        <w:shd w:val="clear" w:color="auto" w:fill="88CDD3" w:themeFill="accent4"/>
      </w:tcPr>
    </w:tblStylePr>
    <w:tblStylePr w:type="lastRow">
      <w:rPr>
        <w:b/>
        <w:bCs/>
      </w:rPr>
      <w:tblPr/>
      <w:tcPr>
        <w:tcBorders>
          <w:top w:val="double" w:sz="4" w:space="0" w:color="B7E0E4" w:themeColor="accent4" w:themeTint="99"/>
        </w:tcBorders>
      </w:tcPr>
    </w:tblStylePr>
    <w:tblStylePr w:type="firstCol">
      <w:rPr>
        <w:b w:val="0"/>
        <w:bCs/>
      </w:rPr>
    </w:tblStylePr>
    <w:tblStylePr w:type="lastCol">
      <w:rPr>
        <w:b/>
        <w:bCs/>
      </w:rPr>
    </w:tblStylePr>
    <w:tblStylePr w:type="band1Vert">
      <w:tblPr/>
      <w:tcPr>
        <w:shd w:val="clear" w:color="auto" w:fill="E7F5F6" w:themeFill="accent4" w:themeFillTint="33"/>
      </w:tcPr>
    </w:tblStylePr>
    <w:tblStylePr w:type="band1Horz">
      <w:tblPr/>
      <w:tcPr>
        <w:shd w:val="clear" w:color="auto" w:fill="E1F2F4"/>
      </w:tcPr>
    </w:tblStylePr>
    <w:tblStylePr w:type="band2Horz">
      <w:tblPr/>
      <w:tcPr>
        <w:shd w:val="clear" w:color="auto" w:fill="C3E5E9"/>
      </w:tcPr>
    </w:tblStylePr>
  </w:style>
  <w:style w:type="table" w:styleId="GridTable5Dark-Accent4">
    <w:name w:val="Grid Table 5 Dark Accent 4"/>
    <w:basedOn w:val="TableNormal"/>
    <w:uiPriority w:val="50"/>
    <w:rsid w:val="00A762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5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8CD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8CD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8CD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8CDD3" w:themeFill="accent4"/>
      </w:tcPr>
    </w:tblStylePr>
    <w:tblStylePr w:type="band1Vert">
      <w:tblPr/>
      <w:tcPr>
        <w:shd w:val="clear" w:color="auto" w:fill="CFEBED" w:themeFill="accent4" w:themeFillTint="66"/>
      </w:tcPr>
    </w:tblStylePr>
    <w:tblStylePr w:type="band1Horz">
      <w:tblPr/>
      <w:tcPr>
        <w:shd w:val="clear" w:color="auto" w:fill="CFEBED" w:themeFill="accent4" w:themeFillTint="66"/>
      </w:tcPr>
    </w:tblStylePr>
  </w:style>
  <w:style w:type="paragraph" w:customStyle="1" w:styleId="TabelleKopfzeile">
    <w:name w:val="Tabelle Kopfzeile"/>
    <w:basedOn w:val="Normal"/>
    <w:qFormat/>
    <w:rsid w:val="00567741"/>
    <w:pPr>
      <w:spacing w:line="240" w:lineRule="auto"/>
    </w:pPr>
    <w:rPr>
      <w:b/>
      <w:bCs/>
      <w:color w:val="000000" w:themeColor="text1"/>
    </w:rPr>
  </w:style>
  <w:style w:type="paragraph" w:customStyle="1" w:styleId="TabelleKrperzeilen">
    <w:name w:val="Tabelle Körperzeilen"/>
    <w:basedOn w:val="Normal"/>
    <w:qFormat/>
    <w:rsid w:val="00567741"/>
    <w:pPr>
      <w:spacing w:line="240" w:lineRule="auto"/>
    </w:pPr>
    <w:rPr>
      <w:bCs/>
      <w:color w:val="000000" w:themeColor="text1"/>
      <w:sz w:val="17"/>
      <w:szCs w:val="17"/>
    </w:rPr>
  </w:style>
  <w:style w:type="table" w:customStyle="1" w:styleId="HTWDTabellegrau">
    <w:name w:val="HTWD Tabelle grau"/>
    <w:basedOn w:val="TableNormal"/>
    <w:uiPriority w:val="99"/>
    <w:rsid w:val="00D02883"/>
    <w:tblPr>
      <w:tblStyleRowBandSize w:val="1"/>
      <w:tblCellMar>
        <w:top w:w="113" w:type="dxa"/>
        <w:bottom w:w="113" w:type="dxa"/>
      </w:tblCellMar>
    </w:tblPr>
    <w:tblStylePr w:type="firstRow">
      <w:rPr>
        <w:b/>
      </w:rPr>
      <w:tblPr/>
      <w:tcPr>
        <w:shd w:val="clear" w:color="auto" w:fill="BDC1D0"/>
      </w:tcPr>
    </w:tblStylePr>
    <w:tblStylePr w:type="lastRow">
      <w:tblPr>
        <w:tblCellMar>
          <w:top w:w="113" w:type="dxa"/>
          <w:left w:w="113" w:type="dxa"/>
          <w:bottom w:w="113" w:type="dxa"/>
          <w:right w:w="113" w:type="dxa"/>
        </w:tblCellMar>
      </w:tblPr>
      <w:tcPr>
        <w:tcBorders>
          <w:bottom w:val="nil"/>
        </w:tcBorders>
      </w:tcPr>
    </w:tblStylePr>
    <w:tblStylePr w:type="band1Horz">
      <w:tblPr/>
      <w:tcPr>
        <w:tcBorders>
          <w:top w:val="nil"/>
          <w:left w:val="nil"/>
          <w:bottom w:val="single" w:sz="4" w:space="0" w:color="000000" w:themeColor="text1"/>
          <w:right w:val="nil"/>
          <w:insideH w:val="nil"/>
          <w:insideV w:val="nil"/>
        </w:tcBorders>
      </w:tcPr>
    </w:tblStylePr>
    <w:tblStylePr w:type="band2Horz">
      <w:tblPr/>
      <w:tcPr>
        <w:tcBorders>
          <w:top w:val="nil"/>
          <w:left w:val="nil"/>
          <w:bottom w:val="single" w:sz="4" w:space="0" w:color="000000" w:themeColor="text1"/>
          <w:right w:val="nil"/>
          <w:insideH w:val="nil"/>
          <w:insideV w:val="nil"/>
        </w:tcBorders>
      </w:tcPr>
    </w:tblStylePr>
  </w:style>
  <w:style w:type="paragraph" w:customStyle="1" w:styleId="TabelleKopfzeileklein">
    <w:name w:val="Tabelle Kopfzeile klein"/>
    <w:basedOn w:val="TabelleKopfzeile"/>
    <w:qFormat/>
    <w:rsid w:val="00562BAB"/>
    <w:rPr>
      <w:b w:val="0"/>
      <w:bCs w:val="0"/>
      <w:sz w:val="17"/>
      <w:szCs w:val="17"/>
    </w:rPr>
  </w:style>
  <w:style w:type="paragraph" w:customStyle="1" w:styleId="S4">
    <w:name w:val="ÜS 4"/>
    <w:basedOn w:val="Flietext"/>
    <w:qFormat/>
    <w:rsid w:val="001C56D2"/>
    <w:pPr>
      <w:spacing w:before="500" w:after="300" w:line="240" w:lineRule="auto"/>
      <w:outlineLvl w:val="0"/>
    </w:pPr>
    <w:rPr>
      <w:rFonts w:ascii="Open Sans Medium" w:hAnsi="Open Sans Medium" w:cs="Open Sans Medium"/>
      <w:sz w:val="42"/>
      <w:szCs w:val="42"/>
      <w:lang w:val="en-US"/>
    </w:rPr>
  </w:style>
  <w:style w:type="paragraph" w:customStyle="1" w:styleId="Anlagen">
    <w:name w:val="Anlagen"/>
    <w:basedOn w:val="Flietext"/>
    <w:qFormat/>
    <w:rsid w:val="00B846D6"/>
    <w:pPr>
      <w:spacing w:before="300" w:line="360" w:lineRule="exact"/>
    </w:pPr>
    <w:rPr>
      <w:sz w:val="24"/>
      <w:lang w:val="da-DK"/>
    </w:rPr>
  </w:style>
  <w:style w:type="paragraph" w:styleId="TOC4">
    <w:name w:val="toc 4"/>
    <w:basedOn w:val="Normal"/>
    <w:next w:val="Normal"/>
    <w:autoRedefine/>
    <w:uiPriority w:val="39"/>
    <w:unhideWhenUsed/>
    <w:rsid w:val="00AE762D"/>
    <w:pPr>
      <w:spacing w:before="100" w:after="100" w:line="360" w:lineRule="exact"/>
    </w:pPr>
    <w:rPr>
      <w:sz w:val="24"/>
    </w:rPr>
  </w:style>
  <w:style w:type="paragraph" w:styleId="TOC5">
    <w:name w:val="toc 5"/>
    <w:basedOn w:val="Normal"/>
    <w:next w:val="Normal"/>
    <w:autoRedefine/>
    <w:uiPriority w:val="39"/>
    <w:unhideWhenUsed/>
    <w:rsid w:val="00AE762D"/>
    <w:pPr>
      <w:spacing w:after="100"/>
      <w:ind w:left="340"/>
    </w:pPr>
  </w:style>
  <w:style w:type="paragraph" w:styleId="TOCHeading">
    <w:name w:val="TOC Heading"/>
    <w:basedOn w:val="Heading1"/>
    <w:next w:val="Normal"/>
    <w:uiPriority w:val="39"/>
    <w:unhideWhenUsed/>
    <w:qFormat/>
    <w:rsid w:val="006C1E6A"/>
    <w:pPr>
      <w:spacing w:line="259" w:lineRule="auto"/>
      <w:outlineLvl w:val="9"/>
    </w:pPr>
    <w:rPr>
      <w:kern w:val="0"/>
      <w:lang w:val="en-US" w:eastAsia="en-US"/>
      <w14:ligatures w14:val="none"/>
    </w:rPr>
  </w:style>
  <w:style w:type="paragraph" w:styleId="NoSpacing">
    <w:name w:val="No Spacing"/>
    <w:uiPriority w:val="1"/>
    <w:qFormat/>
    <w:rsid w:val="006B267A"/>
    <w:rPr>
      <w:rFonts w:ascii="Open Sans" w:hAnsi="Open Sans"/>
      <w:sz w:val="20"/>
    </w:rPr>
  </w:style>
  <w:style w:type="paragraph" w:styleId="Caption">
    <w:name w:val="caption"/>
    <w:basedOn w:val="Normal"/>
    <w:next w:val="Normal"/>
    <w:uiPriority w:val="35"/>
    <w:unhideWhenUsed/>
    <w:qFormat/>
    <w:rsid w:val="000B4B4F"/>
    <w:pPr>
      <w:spacing w:after="200" w:line="240" w:lineRule="auto"/>
    </w:pPr>
    <w:rPr>
      <w:i/>
      <w:iCs/>
      <w:color w:val="EC6608" w:themeColor="text2"/>
      <w:sz w:val="18"/>
      <w:szCs w:val="18"/>
    </w:rPr>
  </w:style>
  <w:style w:type="character" w:styleId="UnresolvedMention">
    <w:name w:val="Unresolved Mention"/>
    <w:basedOn w:val="DefaultParagraphFont"/>
    <w:uiPriority w:val="99"/>
    <w:semiHidden/>
    <w:unhideWhenUsed/>
    <w:rsid w:val="001B4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08094">
      <w:bodyDiv w:val="1"/>
      <w:marLeft w:val="0"/>
      <w:marRight w:val="0"/>
      <w:marTop w:val="0"/>
      <w:marBottom w:val="0"/>
      <w:divBdr>
        <w:top w:val="none" w:sz="0" w:space="0" w:color="auto"/>
        <w:left w:val="none" w:sz="0" w:space="0" w:color="auto"/>
        <w:bottom w:val="none" w:sz="0" w:space="0" w:color="auto"/>
        <w:right w:val="none" w:sz="0" w:space="0" w:color="auto"/>
      </w:divBdr>
    </w:div>
    <w:div w:id="812872537">
      <w:bodyDiv w:val="1"/>
      <w:marLeft w:val="0"/>
      <w:marRight w:val="0"/>
      <w:marTop w:val="0"/>
      <w:marBottom w:val="0"/>
      <w:divBdr>
        <w:top w:val="none" w:sz="0" w:space="0" w:color="auto"/>
        <w:left w:val="none" w:sz="0" w:space="0" w:color="auto"/>
        <w:bottom w:val="none" w:sz="0" w:space="0" w:color="auto"/>
        <w:right w:val="none" w:sz="0" w:space="0" w:color="auto"/>
      </w:divBdr>
    </w:div>
    <w:div w:id="1019818714">
      <w:bodyDiv w:val="1"/>
      <w:marLeft w:val="0"/>
      <w:marRight w:val="0"/>
      <w:marTop w:val="0"/>
      <w:marBottom w:val="0"/>
      <w:divBdr>
        <w:top w:val="none" w:sz="0" w:space="0" w:color="auto"/>
        <w:left w:val="none" w:sz="0" w:space="0" w:color="auto"/>
        <w:bottom w:val="none" w:sz="0" w:space="0" w:color="auto"/>
        <w:right w:val="none" w:sz="0" w:space="0" w:color="auto"/>
      </w:divBdr>
    </w:div>
    <w:div w:id="1431511463">
      <w:bodyDiv w:val="1"/>
      <w:marLeft w:val="0"/>
      <w:marRight w:val="0"/>
      <w:marTop w:val="0"/>
      <w:marBottom w:val="0"/>
      <w:divBdr>
        <w:top w:val="none" w:sz="0" w:space="0" w:color="auto"/>
        <w:left w:val="none" w:sz="0" w:space="0" w:color="auto"/>
        <w:bottom w:val="none" w:sz="0" w:space="0" w:color="auto"/>
        <w:right w:val="none" w:sz="0" w:space="0" w:color="auto"/>
      </w:divBdr>
    </w:div>
    <w:div w:id="1436629904">
      <w:bodyDiv w:val="1"/>
      <w:marLeft w:val="0"/>
      <w:marRight w:val="0"/>
      <w:marTop w:val="0"/>
      <w:marBottom w:val="0"/>
      <w:divBdr>
        <w:top w:val="none" w:sz="0" w:space="0" w:color="auto"/>
        <w:left w:val="none" w:sz="0" w:space="0" w:color="auto"/>
        <w:bottom w:val="none" w:sz="0" w:space="0" w:color="auto"/>
        <w:right w:val="none" w:sz="0" w:space="0" w:color="auto"/>
      </w:divBdr>
    </w:div>
    <w:div w:id="1895891887">
      <w:bodyDiv w:val="1"/>
      <w:marLeft w:val="0"/>
      <w:marRight w:val="0"/>
      <w:marTop w:val="0"/>
      <w:marBottom w:val="0"/>
      <w:divBdr>
        <w:top w:val="none" w:sz="0" w:space="0" w:color="auto"/>
        <w:left w:val="none" w:sz="0" w:space="0" w:color="auto"/>
        <w:bottom w:val="none" w:sz="0" w:space="0" w:color="auto"/>
        <w:right w:val="none" w:sz="0" w:space="0" w:color="auto"/>
      </w:divBdr>
    </w:div>
    <w:div w:id="2059739748">
      <w:bodyDiv w:val="1"/>
      <w:marLeft w:val="0"/>
      <w:marRight w:val="0"/>
      <w:marTop w:val="0"/>
      <w:marBottom w:val="0"/>
      <w:divBdr>
        <w:top w:val="none" w:sz="0" w:space="0" w:color="auto"/>
        <w:left w:val="none" w:sz="0" w:space="0" w:color="auto"/>
        <w:bottom w:val="none" w:sz="0" w:space="0" w:color="auto"/>
        <w:right w:val="none" w:sz="0" w:space="0" w:color="auto"/>
      </w:divBdr>
    </w:div>
    <w:div w:id="20810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hatgpt.com/?ref=do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tte%20Richter\Downloads\230613_HTWD_Sammelwordvorlage_2.dotx" TargetMode="External"/></Relationships>
</file>

<file path=word/theme/theme1.xml><?xml version="1.0" encoding="utf-8"?>
<a:theme xmlns:a="http://schemas.openxmlformats.org/drawingml/2006/main" name="HTWD">
  <a:themeElements>
    <a:clrScheme name="HTWD">
      <a:dk1>
        <a:sysClr val="windowText" lastClr="000000"/>
      </a:dk1>
      <a:lt1>
        <a:sysClr val="window" lastClr="FFFFFF"/>
      </a:lt1>
      <a:dk2>
        <a:srgbClr val="EC6608"/>
      </a:dk2>
      <a:lt2>
        <a:srgbClr val="F7A600"/>
      </a:lt2>
      <a:accent1>
        <a:srgbClr val="FFDD00"/>
      </a:accent1>
      <a:accent2>
        <a:srgbClr val="CBD10F"/>
      </a:accent2>
      <a:accent3>
        <a:srgbClr val="84BF63"/>
      </a:accent3>
      <a:accent4>
        <a:srgbClr val="88CDD3"/>
      </a:accent4>
      <a:accent5>
        <a:srgbClr val="A1DAF8"/>
      </a:accent5>
      <a:accent6>
        <a:srgbClr val="8BADDC"/>
      </a:accent6>
      <a:hlink>
        <a:srgbClr val="000000"/>
      </a:hlink>
      <a:folHlink>
        <a:srgbClr val="000000"/>
      </a:folHlink>
    </a:clrScheme>
    <a:fontScheme name="HTWD_20230322">
      <a:majorFont>
        <a:latin typeface="Open Sans Semi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spPr>
      <a:bodyPr wrap="square" lIns="0" tIns="0" rIns="0" bIns="0" rtlCol="0"/>
      <a:lstStyle/>
    </a:txDef>
  </a:objectDefaults>
  <a:extraClrSchemeLst/>
  <a:custClrLst>
    <a:custClr name="HTWD Light orange">
      <a:srgbClr val="F7A600"/>
    </a:custClr>
    <a:custClr name="HTWD Yellow">
      <a:srgbClr val="FFDD00"/>
    </a:custClr>
    <a:custClr name="HTWD Light green">
      <a:srgbClr val="CBD00F"/>
    </a:custClr>
    <a:custClr name="HTWD Green">
      <a:srgbClr val="83BE63"/>
    </a:custClr>
    <a:custClr name="HTWD Purple">
      <a:srgbClr val="BC99C7"/>
    </a:custClr>
    <a:custClr name="HTWD Blue">
      <a:srgbClr val="8BADDB"/>
    </a:custClr>
    <a:custClr name="HTWD Light blue">
      <a:srgbClr val="A1D9F7"/>
    </a:custClr>
    <a:custClr name="HTWD Turquoise">
      <a:srgbClr val="87CCD3"/>
    </a:custClr>
    <a:custClr name="HTWD Beige">
      <a:srgbClr val="CEBFAD"/>
    </a:custClr>
    <a:custClr name="HTWD Grey">
      <a:srgbClr val="BDC1D0"/>
    </a:custClr>
  </a:custClrLst>
  <a:extLst>
    <a:ext uri="{05A4C25C-085E-4340-85A3-A5531E510DB2}">
      <thm15:themeFamily xmlns:thm15="http://schemas.microsoft.com/office/thememl/2012/main" name="HTWD" id="{3F97D2DF-7D8C-5B49-8BBD-9B435C0EAC35}" vid="{4C8E3CF2-6F65-1A4F-8002-1180B1EC054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A6C2-3424-6144-B933-3EBDF325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230613_HTWD_Sammelwordvorlage_2</Template>
  <TotalTime>0</TotalTime>
  <Pages>1</Pages>
  <Words>1833</Words>
  <Characters>11549</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13356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Lotte Richter</dc:creator>
  <cp:keywords/>
  <dc:description/>
  <cp:lastModifiedBy>Lotte Richter</cp:lastModifiedBy>
  <cp:revision>10</cp:revision>
  <cp:lastPrinted>2025-03-30T11:47:00Z</cp:lastPrinted>
  <dcterms:created xsi:type="dcterms:W3CDTF">2025-03-28T10:06:00Z</dcterms:created>
  <dcterms:modified xsi:type="dcterms:W3CDTF">2025-03-30T11:49:00Z</dcterms:modified>
  <cp:category/>
</cp:coreProperties>
</file>